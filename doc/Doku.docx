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E8BC" w14:textId="52BC390F" w:rsidR="001455AA" w:rsidRDefault="00076AE7" w:rsidP="001455AA">
      <w:pPr>
        <w:pStyle w:val="Titel"/>
      </w:pPr>
      <w:r>
        <w:t>Gruppe 2</w:t>
      </w:r>
    </w:p>
    <w:p w14:paraId="08FDE96C" w14:textId="65B64AA7" w:rsidR="00785BD0" w:rsidRDefault="00076AE7" w:rsidP="00785BD0">
      <w:r>
        <w:t>Jenith, Daniel und Francesco</w:t>
      </w:r>
    </w:p>
    <w:p w14:paraId="02721BFD" w14:textId="384D466E" w:rsidR="00076AE7" w:rsidRDefault="00C27BF3" w:rsidP="00076AE7">
      <w:r>
        <w:t>Testfälle</w:t>
      </w:r>
      <w:r w:rsidR="00FF251B">
        <w:t xml:space="preserve"> Gruppenarbeit</w:t>
      </w:r>
    </w:p>
    <w:p w14:paraId="28FC5907" w14:textId="40406BBE" w:rsidR="00785BD0" w:rsidRPr="00076AE7" w:rsidRDefault="00785BD0" w:rsidP="00076AE7">
      <w:r>
        <w:br w:type="page"/>
      </w:r>
    </w:p>
    <w:p w14:paraId="259D4EE5" w14:textId="67CAEAE8" w:rsidR="00832B0C" w:rsidRDefault="00AD6B8C" w:rsidP="00AD6B8C">
      <w:pPr>
        <w:pStyle w:val="berschrift1"/>
      </w:pPr>
      <w:r>
        <w:lastRenderedPageBreak/>
        <w:t>Testfälle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CE2B74" w:rsidRPr="00C8135B" w14:paraId="6EA0CCA8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3320C8" w14:textId="77777777" w:rsidR="00CE2B74" w:rsidRPr="00CE2B74" w:rsidRDefault="00CE2B74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D7FE8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T01</w:t>
            </w:r>
          </w:p>
        </w:tc>
      </w:tr>
      <w:tr w:rsidR="00CE2B74" w:rsidRPr="00C8135B" w14:paraId="32A6786F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4005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Kurzbezeichnung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CC460" w14:textId="7784386D" w:rsidR="00CE2B74" w:rsidRPr="00CE2B74" w:rsidRDefault="002F0666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Login</w:t>
            </w:r>
            <w:r w:rsidR="00364175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Admin</w:t>
            </w:r>
          </w:p>
        </w:tc>
      </w:tr>
      <w:tr w:rsidR="00CE2B74" w:rsidRPr="00C8135B" w14:paraId="2A05AC10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700D5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Testkategorie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7C24D" w14:textId="153059D8" w:rsidR="00CE2B74" w:rsidRPr="00CE2B74" w:rsidRDefault="002F0666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Manuell</w:t>
            </w:r>
          </w:p>
        </w:tc>
      </w:tr>
      <w:tr w:rsidR="00CE2B74" w:rsidRPr="00C8135B" w14:paraId="42150A07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69C1C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Beschreibung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F9DCA" w14:textId="5525C9DD" w:rsidR="00CE2B74" w:rsidRPr="00CE2B74" w:rsidRDefault="002F0666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Der Admin kann sich </w:t>
            </w:r>
            <w:r w:rsidR="00762FFC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erfolgreich einloggen</w:t>
            </w:r>
            <w:r w:rsidR="00B23ED9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.</w:t>
            </w:r>
          </w:p>
        </w:tc>
      </w:tr>
      <w:tr w:rsidR="00CE2B74" w:rsidRPr="00C8135B" w14:paraId="6B3EBA7A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E787F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184B0" w14:textId="4FF9847B" w:rsidR="00CE2B74" w:rsidRDefault="00762FFC" w:rsidP="004662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Benutzername: Hans Jansen</w:t>
            </w:r>
          </w:p>
          <w:p w14:paraId="23360A88" w14:textId="3B111FBF" w:rsidR="00CE2B74" w:rsidRPr="00762FFC" w:rsidRDefault="00762FFC" w:rsidP="00762FFC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Passwort: 123</w:t>
            </w:r>
          </w:p>
        </w:tc>
      </w:tr>
      <w:tr w:rsidR="00CE2B74" w:rsidRPr="00C8135B" w14:paraId="5FE2277D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4C790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8D938" w14:textId="0D4D9D4B" w:rsidR="00CE2B74" w:rsidRPr="00CE2B74" w:rsidRDefault="009A5F96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Das Programm startet</w:t>
            </w:r>
            <w:r w:rsidR="00D43F0C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mit den </w:t>
            </w:r>
            <w:r w:rsidR="00484FED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angeforderten </w:t>
            </w:r>
            <w:r w:rsidR="00F40E3D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Berechtigungen.</w:t>
            </w:r>
          </w:p>
        </w:tc>
      </w:tr>
    </w:tbl>
    <w:p w14:paraId="312DCC72" w14:textId="367C9BF0" w:rsidR="00C8135B" w:rsidRDefault="00C8135B" w:rsidP="00C8135B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CE2B74" w:rsidRPr="00C8135B" w14:paraId="561A3A78" w14:textId="77777777" w:rsidTr="008D67C5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1C0B4" w14:textId="77777777" w:rsidR="00CE2B74" w:rsidRPr="00CE2B74" w:rsidRDefault="00CE2B74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A6824" w14:textId="754D0ABF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 w:rsidR="003C1877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2</w:t>
            </w:r>
          </w:p>
        </w:tc>
      </w:tr>
      <w:tr w:rsidR="00CE2B74" w:rsidRPr="00C8135B" w14:paraId="2D507E21" w14:textId="77777777" w:rsidTr="008D67C5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41F512" w14:textId="77777777" w:rsidR="00CE2B74" w:rsidRPr="00CE2B74" w:rsidRDefault="00CE2B7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Kurzbezeichnung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38775" w14:textId="291C02A7" w:rsidR="00CE2B74" w:rsidRPr="00CE2B74" w:rsidRDefault="00364175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Login </w:t>
            </w:r>
            <w:r w:rsidR="00895FD5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Mitarbeiter</w:t>
            </w:r>
          </w:p>
        </w:tc>
      </w:tr>
      <w:tr w:rsidR="008D67C5" w:rsidRPr="00C8135B" w14:paraId="307A4BBD" w14:textId="77777777" w:rsidTr="008D67C5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37DAD" w14:textId="77777777" w:rsidR="008D67C5" w:rsidRPr="00CE2B74" w:rsidRDefault="008D67C5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Testkategorie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9067B" w14:textId="41E6302F" w:rsidR="008D67C5" w:rsidRPr="00CE2B74" w:rsidRDefault="00364175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Manuell</w:t>
            </w:r>
          </w:p>
        </w:tc>
      </w:tr>
      <w:tr w:rsidR="008D67C5" w:rsidRPr="00C8135B" w14:paraId="12655871" w14:textId="77777777" w:rsidTr="008D67C5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86E32" w14:textId="77777777" w:rsidR="008D67C5" w:rsidRPr="00CE2B74" w:rsidRDefault="008D67C5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Beschreibung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85A84" w14:textId="5F8A9780" w:rsidR="008D67C5" w:rsidRPr="00CE2B74" w:rsidRDefault="00364175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Ein </w:t>
            </w:r>
            <w:r w:rsidR="00895FD5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Mitarbeiter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kann sich </w:t>
            </w:r>
            <w:r w:rsidR="00365F4C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erfolgreich </w:t>
            </w:r>
            <w:r w:rsidR="00895FD5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einloggen</w:t>
            </w:r>
          </w:p>
        </w:tc>
      </w:tr>
      <w:tr w:rsidR="008D67C5" w:rsidRPr="00C8135B" w14:paraId="5671D023" w14:textId="77777777" w:rsidTr="008D67C5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E9C66" w14:textId="77777777" w:rsidR="008D67C5" w:rsidRPr="00CE2B74" w:rsidRDefault="008D67C5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757FFF" w14:textId="2FE25016" w:rsidR="008D67C5" w:rsidRDefault="00365F4C" w:rsidP="00365F4C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Benutzername: Jenith</w:t>
            </w:r>
            <w:r w:rsidR="00895FD5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Jeyaranjan</w:t>
            </w:r>
          </w:p>
          <w:p w14:paraId="6B988D4E" w14:textId="3D0F68C5" w:rsidR="00365F4C" w:rsidRPr="00365F4C" w:rsidRDefault="00365F4C" w:rsidP="00365F4C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Passwort:</w:t>
            </w:r>
            <w:r w:rsidR="00895FD5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passwort123</w:t>
            </w:r>
          </w:p>
        </w:tc>
      </w:tr>
      <w:tr w:rsidR="008D67C5" w:rsidRPr="00C8135B" w14:paraId="1B8A668F" w14:textId="77777777" w:rsidTr="008D67C5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AB0A5" w14:textId="77777777" w:rsidR="008D67C5" w:rsidRPr="00CE2B74" w:rsidRDefault="008D67C5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7934B" w14:textId="3EAD1C75" w:rsidR="008D67C5" w:rsidRPr="00CE2B74" w:rsidRDefault="00365F4C" w:rsidP="008D67C5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</w:t>
            </w:r>
            <w:r w:rsidR="0074644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as Programm startet mit den angeforderten Berechtigungen.</w:t>
            </w:r>
          </w:p>
        </w:tc>
      </w:tr>
    </w:tbl>
    <w:p w14:paraId="657724BF" w14:textId="3F0CD1AF" w:rsidR="00CE2B74" w:rsidRDefault="00CE2B74" w:rsidP="00CE2B74">
      <w:pPr>
        <w:jc w:val="both"/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B026BE" w:rsidRPr="00C8135B" w14:paraId="61288A63" w14:textId="77777777" w:rsidTr="003F6F17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98AAF" w14:textId="77777777" w:rsidR="00B026BE" w:rsidRPr="00CE2B74" w:rsidRDefault="00B026BE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A2921" w14:textId="5B0994D1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 w:rsidR="00A6066F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3</w:t>
            </w:r>
          </w:p>
        </w:tc>
      </w:tr>
      <w:tr w:rsidR="003F6F17" w:rsidRPr="00C8135B" w14:paraId="18ED97B9" w14:textId="77777777" w:rsidTr="003F6F17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51E908" w14:textId="77777777" w:rsidR="003F6F17" w:rsidRPr="00CE2B74" w:rsidRDefault="003F6F17" w:rsidP="003F6F17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Kurzbezeichnung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5B56B" w14:textId="75CDE4EB" w:rsidR="003F6F17" w:rsidRPr="00CE2B74" w:rsidRDefault="0015409C" w:rsidP="003F6F17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 anzeigen</w:t>
            </w:r>
          </w:p>
        </w:tc>
      </w:tr>
      <w:tr w:rsidR="003F6F17" w:rsidRPr="00C8135B" w14:paraId="62077DC9" w14:textId="77777777" w:rsidTr="003F6F17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2637B" w14:textId="77777777" w:rsidR="003F6F17" w:rsidRPr="00CE2B74" w:rsidRDefault="003F6F17" w:rsidP="003F6F17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Testkategorie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0F4645" w14:textId="4EBC609E" w:rsidR="003F6F17" w:rsidRPr="00CE2B74" w:rsidRDefault="001E65C9" w:rsidP="003F6F17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Manuell</w:t>
            </w:r>
          </w:p>
        </w:tc>
      </w:tr>
      <w:tr w:rsidR="003F6F17" w:rsidRPr="00C8135B" w14:paraId="5BEE1C82" w14:textId="77777777" w:rsidTr="003F6F17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1751D" w14:textId="77777777" w:rsidR="003F6F17" w:rsidRPr="00CE2B74" w:rsidRDefault="003F6F17" w:rsidP="003F6F17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Beschreibung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6C55C" w14:textId="23A7D799" w:rsidR="003F6F17" w:rsidRPr="00CE2B74" w:rsidRDefault="003F6F17" w:rsidP="003F6F17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Dieser Fall testet, ob</w:t>
            </w:r>
            <w:r w:rsidR="001E65C9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man den Passwort anzeigen kann, wenn</w:t>
            </w:r>
            <w:r w:rsidR="007940E0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man auf anzeigen </w:t>
            </w:r>
            <w:proofErr w:type="gramStart"/>
            <w:r w:rsidR="007940E0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klickt.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.</w:t>
            </w:r>
            <w:proofErr w:type="gramEnd"/>
          </w:p>
        </w:tc>
      </w:tr>
      <w:tr w:rsidR="00B026BE" w:rsidRPr="00C8135B" w14:paraId="492CB1B1" w14:textId="77777777" w:rsidTr="003F6F17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88902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CED24" w14:textId="4A0FB422" w:rsidR="00B026BE" w:rsidRDefault="007940E0" w:rsidP="004662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 eingeben</w:t>
            </w:r>
          </w:p>
          <w:p w14:paraId="41893E6D" w14:textId="6D2591AE" w:rsidR="00B026BE" w:rsidRPr="007940E0" w:rsidRDefault="007940E0" w:rsidP="007940E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Anzeigen klicken</w:t>
            </w:r>
          </w:p>
        </w:tc>
      </w:tr>
      <w:tr w:rsidR="00B026BE" w:rsidRPr="00C8135B" w14:paraId="58349CA6" w14:textId="77777777" w:rsidTr="003F6F17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A9A1D3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20347" w14:textId="2526E0A4" w:rsidR="00B026BE" w:rsidRPr="00CE2B74" w:rsidRDefault="007940E0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Eingegebene Passwort </w:t>
            </w:r>
            <w:r w:rsidR="000C462A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wird angezeigt</w:t>
            </w:r>
          </w:p>
        </w:tc>
      </w:tr>
    </w:tbl>
    <w:p w14:paraId="603EE266" w14:textId="756A6EAF" w:rsidR="00CE2B74" w:rsidRDefault="00CE2B74" w:rsidP="00C8135B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B026BE" w:rsidRPr="00C8135B" w14:paraId="0E0A7DF9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E3876" w14:textId="77777777" w:rsidR="00B026BE" w:rsidRPr="00CE2B74" w:rsidRDefault="00B026BE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8D971" w14:textId="57B61049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 w:rsidR="00A6066F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4</w:t>
            </w:r>
          </w:p>
        </w:tc>
      </w:tr>
      <w:tr w:rsidR="00B026BE" w:rsidRPr="00C8135B" w14:paraId="3DAAFAAD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F7C98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Kurzbezeichnung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BA377" w14:textId="5642E7A6" w:rsidR="00B026BE" w:rsidRPr="00CE2B74" w:rsidRDefault="00F349E9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Liste</w:t>
            </w:r>
          </w:p>
        </w:tc>
      </w:tr>
      <w:tr w:rsidR="00B026BE" w:rsidRPr="00C8135B" w14:paraId="6E9EC57E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F8ECB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Testkategorie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5FAAE" w14:textId="7EBF8514" w:rsidR="00B026BE" w:rsidRPr="00CE2B74" w:rsidRDefault="00C90376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Manuell</w:t>
            </w:r>
          </w:p>
        </w:tc>
      </w:tr>
      <w:tr w:rsidR="00B026BE" w:rsidRPr="00C8135B" w14:paraId="33E3104B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B5C45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Beschreibung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FB9AE" w14:textId="5BFC7AF6" w:rsidR="00B026BE" w:rsidRPr="00CE2B74" w:rsidRDefault="00F349E9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Liste Mitarbeiter wird korrekt angezeigt.</w:t>
            </w:r>
          </w:p>
        </w:tc>
      </w:tr>
      <w:tr w:rsidR="00B026BE" w:rsidRPr="00C8135B" w14:paraId="1ECE165E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4DD0C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EF3DC" w14:textId="7206C301" w:rsidR="00B026BE" w:rsidRPr="00CE2B74" w:rsidRDefault="00F349E9" w:rsidP="004662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einloggen</w:t>
            </w:r>
          </w:p>
        </w:tc>
      </w:tr>
      <w:tr w:rsidR="00B026BE" w:rsidRPr="00C8135B" w14:paraId="16BB08EC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CC6A6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DB87B" w14:textId="7787BF0C" w:rsidR="00B026BE" w:rsidRPr="00CE2B74" w:rsidRDefault="00F349E9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Korrekte Liste aller Mitarbeiter</w:t>
            </w:r>
          </w:p>
        </w:tc>
      </w:tr>
    </w:tbl>
    <w:p w14:paraId="0F251C60" w14:textId="20520F17" w:rsidR="00B026BE" w:rsidRDefault="00B026BE" w:rsidP="00C8135B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B026BE" w:rsidRPr="00C8135B" w14:paraId="5FBB2588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8DE5A" w14:textId="77777777" w:rsidR="00B026BE" w:rsidRPr="00CE2B74" w:rsidRDefault="00B026BE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6C4DD" w14:textId="5C63975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 w:rsidR="00A6066F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5</w:t>
            </w:r>
          </w:p>
        </w:tc>
      </w:tr>
      <w:tr w:rsidR="00B026BE" w:rsidRPr="00C8135B" w14:paraId="4AA994AA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BB02E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Kurzbezeichnung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2A7BB" w14:textId="4FD8DE8F" w:rsidR="00B026BE" w:rsidRPr="00CE2B74" w:rsidRDefault="002C056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Mitarbeiter Löschen</w:t>
            </w:r>
          </w:p>
        </w:tc>
      </w:tr>
      <w:tr w:rsidR="00B026BE" w:rsidRPr="00C8135B" w14:paraId="1C72FC3C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0E87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Testkategorie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F49E7" w14:textId="75BA6D81" w:rsidR="00B026BE" w:rsidRPr="00CE2B74" w:rsidRDefault="00C90376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Manuell</w:t>
            </w:r>
          </w:p>
        </w:tc>
      </w:tr>
      <w:tr w:rsidR="00B026BE" w:rsidRPr="00C8135B" w14:paraId="0EB389FA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3510F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Beschreibung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955F5" w14:textId="522D9DDD" w:rsidR="00B026BE" w:rsidRPr="00CE2B74" w:rsidRDefault="002C056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Mann kann den Mitarbeiter löschen</w:t>
            </w:r>
          </w:p>
        </w:tc>
      </w:tr>
      <w:tr w:rsidR="00B026BE" w:rsidRPr="00C8135B" w14:paraId="7D696820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0EA81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D325C" w14:textId="77777777" w:rsidR="002C0561" w:rsidRDefault="002C0561" w:rsidP="002C056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Jenith Jeyaranjan klicken¨</w:t>
            </w:r>
          </w:p>
          <w:p w14:paraId="05753B1D" w14:textId="1DDFC066" w:rsidR="002C0561" w:rsidRPr="002C0561" w:rsidRDefault="002C0561" w:rsidP="002C056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Löschen klicken</w:t>
            </w:r>
          </w:p>
        </w:tc>
      </w:tr>
      <w:tr w:rsidR="00B026BE" w:rsidRPr="00C8135B" w14:paraId="79B6C74D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C945A" w14:textId="77777777" w:rsidR="00B026BE" w:rsidRPr="00CE2B74" w:rsidRDefault="00B026BE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41CEE" w14:textId="1916D636" w:rsidR="00B026BE" w:rsidRPr="00CE2B74" w:rsidRDefault="002C056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Mitarbeiter wird gelöscht</w:t>
            </w:r>
          </w:p>
        </w:tc>
      </w:tr>
    </w:tbl>
    <w:p w14:paraId="0719B888" w14:textId="049615BD" w:rsidR="00B026BE" w:rsidRDefault="00B026BE" w:rsidP="00C8135B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A6066F" w:rsidRPr="00C8135B" w14:paraId="6B29E02F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01FEA" w14:textId="77777777" w:rsidR="00A6066F" w:rsidRPr="00CE2B74" w:rsidRDefault="00A6066F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5242E" w14:textId="4A3F5E4A" w:rsidR="00A6066F" w:rsidRPr="00CE2B74" w:rsidRDefault="00A6066F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 w:rsidR="00EB25BF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6</w:t>
            </w:r>
          </w:p>
        </w:tc>
      </w:tr>
      <w:tr w:rsidR="00A6066F" w:rsidRPr="00C8135B" w14:paraId="18F48543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A655C" w14:textId="77777777" w:rsidR="00A6066F" w:rsidRPr="00CE2B74" w:rsidRDefault="00A6066F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Kurzbezeichnung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F3EAF" w14:textId="74AE8946" w:rsidR="00A6066F" w:rsidRPr="00CE2B74" w:rsidRDefault="0091320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Mitarbeiter abändern</w:t>
            </w:r>
          </w:p>
        </w:tc>
      </w:tr>
      <w:tr w:rsidR="00A6066F" w:rsidRPr="00C8135B" w14:paraId="5DFCC420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A90BF7" w14:textId="77777777" w:rsidR="00A6066F" w:rsidRPr="00CE2B74" w:rsidRDefault="00A6066F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Testkategorie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CFE83" w14:textId="0CB74C9F" w:rsidR="00A6066F" w:rsidRPr="00CE2B74" w:rsidRDefault="009022F3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Manuell</w:t>
            </w:r>
          </w:p>
        </w:tc>
      </w:tr>
      <w:tr w:rsidR="00A6066F" w:rsidRPr="00C8135B" w14:paraId="2FA03A0D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CE5FA" w14:textId="77777777" w:rsidR="00A6066F" w:rsidRPr="00CE2B74" w:rsidRDefault="00A6066F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Beschreibung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F864E" w14:textId="05FD5AE7" w:rsidR="00A6066F" w:rsidRPr="00CE2B74" w:rsidRDefault="0091320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Mitarbeiter ändern</w:t>
            </w:r>
          </w:p>
        </w:tc>
      </w:tr>
      <w:tr w:rsidR="00A6066F" w:rsidRPr="00C8135B" w14:paraId="4B838B53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FC4CA" w14:textId="77777777" w:rsidR="00A6066F" w:rsidRPr="00CE2B74" w:rsidRDefault="00A6066F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0A815" w14:textId="77777777" w:rsidR="00913204" w:rsidRDefault="00913204" w:rsidP="009132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Jenith Jeyaranjan klicken</w:t>
            </w:r>
          </w:p>
          <w:p w14:paraId="72914EA9" w14:textId="0F7D7C92" w:rsidR="00A6066F" w:rsidRPr="00913204" w:rsidRDefault="00913204" w:rsidP="0091320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91320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ändern</w:t>
            </w:r>
          </w:p>
        </w:tc>
      </w:tr>
      <w:tr w:rsidR="00A6066F" w:rsidRPr="00C8135B" w14:paraId="5B31EB8F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84D894" w14:textId="77777777" w:rsidR="00A6066F" w:rsidRPr="00CE2B74" w:rsidRDefault="00A6066F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56F0B" w14:textId="0FF09882" w:rsidR="00A6066F" w:rsidRPr="00CE2B74" w:rsidRDefault="0091320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Mitarbeiter wird geändert.</w:t>
            </w:r>
          </w:p>
        </w:tc>
      </w:tr>
    </w:tbl>
    <w:p w14:paraId="0CCCA484" w14:textId="77777777" w:rsidR="00A6066F" w:rsidRDefault="00A6066F" w:rsidP="00C8135B">
      <w:pPr>
        <w:rPr>
          <w:i/>
          <w:iCs/>
          <w:highlight w:val="yellow"/>
        </w:rPr>
      </w:pPr>
    </w:p>
    <w:p w14:paraId="40193D29" w14:textId="77777777" w:rsidR="007518C6" w:rsidRDefault="007518C6" w:rsidP="00C8135B">
      <w:pPr>
        <w:rPr>
          <w:i/>
          <w:iCs/>
          <w:highlight w:val="yellow"/>
        </w:rPr>
      </w:pPr>
    </w:p>
    <w:p w14:paraId="542ADE71" w14:textId="297B8440" w:rsidR="00CE2B74" w:rsidRPr="00C8135B" w:rsidRDefault="007518C6" w:rsidP="00B718F3">
      <w:pPr>
        <w:spacing w:after="0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64162955" w14:textId="6B6A9582" w:rsidR="00AB618E" w:rsidRDefault="00AD6B8C" w:rsidP="00AD6B8C">
      <w:pPr>
        <w:pStyle w:val="berschrift1"/>
      </w:pPr>
      <w:r>
        <w:lastRenderedPageBreak/>
        <w:t>Testprotokoll</w:t>
      </w:r>
    </w:p>
    <w:p w14:paraId="1EA895C2" w14:textId="00B10142" w:rsidR="00264791" w:rsidRDefault="001F2A73" w:rsidP="00264791">
      <w:pPr>
        <w:pStyle w:val="berschrift2"/>
      </w:pPr>
      <w:r>
        <w:t>Zusammenfassung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04731E" w:rsidRPr="001F2A73" w14:paraId="13686421" w14:textId="77777777" w:rsidTr="00B07C9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CE835" w14:textId="63510DC0" w:rsidR="0004731E" w:rsidRPr="007A5BF8" w:rsidRDefault="0004731E" w:rsidP="00B07C9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Teste</w:t>
            </w:r>
            <w:r w:rsid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r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52D51" w14:textId="115AFB67" w:rsidR="0004731E" w:rsidRPr="007A5BF8" w:rsidRDefault="007A5BF8" w:rsidP="00B07C9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Jenith J</w:t>
            </w:r>
            <w:r w:rsidR="00E64314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e</w:t>
            </w:r>
            <w:r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yaranjan</w:t>
            </w:r>
          </w:p>
        </w:tc>
      </w:tr>
      <w:tr w:rsidR="0004731E" w:rsidRPr="001F2A73" w14:paraId="66CE0070" w14:textId="77777777" w:rsidTr="00B07C9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60874" w14:textId="77777777" w:rsidR="0004731E" w:rsidRPr="007A5BF8" w:rsidRDefault="0004731E" w:rsidP="00B07C9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Datum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F0209" w14:textId="3D344482" w:rsidR="0004731E" w:rsidRPr="007A5BF8" w:rsidRDefault="00913204" w:rsidP="00B07C9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21</w:t>
            </w:r>
            <w:r w:rsidR="0004731E" w:rsidRP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. Juni 20</w:t>
            </w:r>
            <w:r w:rsid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22</w:t>
            </w:r>
          </w:p>
        </w:tc>
      </w:tr>
      <w:tr w:rsidR="00256E32" w:rsidRPr="00A314BD" w14:paraId="6EC814BF" w14:textId="77777777" w:rsidTr="00256E32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B582B" w14:textId="2C0F088C" w:rsidR="00256E32" w:rsidRPr="007A5BF8" w:rsidRDefault="00256E32" w:rsidP="00B07C9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Erfolgreiche Testfälle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62579F" w14:textId="5DD34C57" w:rsidR="00256E32" w:rsidRPr="007A5BF8" w:rsidRDefault="007A5BF8" w:rsidP="00B07C9B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T01-T06</w:t>
            </w:r>
          </w:p>
        </w:tc>
      </w:tr>
      <w:tr w:rsidR="00256E32" w:rsidRPr="00A314BD" w14:paraId="1D79EA0A" w14:textId="77777777" w:rsidTr="00256E32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D0E71D" w14:textId="48E33492" w:rsidR="00256E32" w:rsidRPr="007A5BF8" w:rsidRDefault="00256E32" w:rsidP="00256E3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sz w:val="21"/>
                <w:szCs w:val="21"/>
              </w:rPr>
              <w:t>Kritische Fehler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3F0399" w14:textId="2A82C731" w:rsidR="00256E32" w:rsidRPr="007A5BF8" w:rsidRDefault="00A314BD" w:rsidP="00256E3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Keine</w:t>
            </w:r>
          </w:p>
        </w:tc>
      </w:tr>
      <w:tr w:rsidR="00256E32" w:rsidRPr="00A314BD" w14:paraId="018B8324" w14:textId="77777777" w:rsidTr="00256E32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1432DC" w14:textId="4F64A5FF" w:rsidR="00256E32" w:rsidRPr="007A5BF8" w:rsidRDefault="00256E32" w:rsidP="00256E32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sz w:val="21"/>
                <w:szCs w:val="21"/>
              </w:rPr>
              <w:t>Nicht-kritische Fehler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F008B9" w14:textId="6FB648FD" w:rsidR="00256E32" w:rsidRPr="007A5BF8" w:rsidRDefault="007A5BF8" w:rsidP="00256E32">
            <w:pPr>
              <w:rPr>
                <w:rFonts w:cs="Arial"/>
                <w:i/>
                <w:iCs/>
                <w:szCs w:val="21"/>
              </w:rPr>
            </w:pPr>
            <w:r>
              <w:rPr>
                <w:rFonts w:cs="Arial"/>
                <w:i/>
                <w:iCs/>
                <w:color w:val="1D2125"/>
                <w:szCs w:val="21"/>
              </w:rPr>
              <w:t>keine</w:t>
            </w:r>
          </w:p>
        </w:tc>
      </w:tr>
      <w:tr w:rsidR="00256E32" w:rsidRPr="00A314BD" w14:paraId="291E925D" w14:textId="77777777" w:rsidTr="00256E32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CD0CA7" w14:textId="6341031F" w:rsidR="00256E32" w:rsidRPr="007A5BF8" w:rsidRDefault="00256E32" w:rsidP="00A314BD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Irrelevante Testfälle 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B656A" w14:textId="497314A7" w:rsidR="00256E32" w:rsidRPr="007A5BF8" w:rsidRDefault="00E64314" w:rsidP="00A314BD">
            <w:pPr>
              <w:spacing w:after="0"/>
              <w:rPr>
                <w:rFonts w:cs="Arial"/>
                <w:i/>
                <w:iCs/>
                <w:szCs w:val="21"/>
              </w:rPr>
            </w:pPr>
            <w:r>
              <w:rPr>
                <w:rFonts w:cs="Arial"/>
                <w:i/>
                <w:iCs/>
                <w:szCs w:val="21"/>
              </w:rPr>
              <w:t>Keine</w:t>
            </w:r>
          </w:p>
        </w:tc>
      </w:tr>
      <w:tr w:rsidR="00A314BD" w:rsidRPr="00A314BD" w14:paraId="23FAEFB4" w14:textId="77777777" w:rsidTr="00B07C9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1D84AA" w14:textId="3CFDF859" w:rsidR="00A314BD" w:rsidRPr="007A5BF8" w:rsidRDefault="00A314BD" w:rsidP="00A314BD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  <w:t>Bemerkung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71F5B" w14:textId="52CA147D" w:rsidR="00A314BD" w:rsidRPr="007A5BF8" w:rsidRDefault="00E64314" w:rsidP="00A314BD">
            <w:pPr>
              <w:spacing w:after="0"/>
              <w:rPr>
                <w:rFonts w:cs="Arial"/>
                <w:i/>
                <w:iCs/>
                <w:szCs w:val="21"/>
              </w:rPr>
            </w:pPr>
            <w:r>
              <w:rPr>
                <w:rFonts w:cs="Arial"/>
                <w:i/>
                <w:iCs/>
                <w:szCs w:val="21"/>
              </w:rPr>
              <w:t xml:space="preserve">Die Testfälle funktionieren alle. </w:t>
            </w:r>
            <w:r w:rsidR="00C52727">
              <w:rPr>
                <w:rFonts w:cs="Arial"/>
                <w:i/>
                <w:iCs/>
                <w:szCs w:val="21"/>
              </w:rPr>
              <w:t>Das Programm kann starten und die Testfälle funktionieren</w:t>
            </w:r>
            <w:r w:rsidR="007C7543">
              <w:rPr>
                <w:rFonts w:cs="Arial"/>
                <w:i/>
                <w:iCs/>
                <w:szCs w:val="21"/>
              </w:rPr>
              <w:t>. Man kann sich einloggen. Man sieht korrekt die Listen der Mitarbeiter und man kann sie ändern/löschen.</w:t>
            </w:r>
          </w:p>
        </w:tc>
      </w:tr>
      <w:tr w:rsidR="00A314BD" w:rsidRPr="00A314BD" w14:paraId="351DE433" w14:textId="77777777" w:rsidTr="00256E32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32BF10" w14:textId="5021B425" w:rsidR="00A314BD" w:rsidRPr="007A5BF8" w:rsidRDefault="00A314BD" w:rsidP="00A314BD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1D2125"/>
                <w:sz w:val="21"/>
                <w:szCs w:val="21"/>
              </w:rPr>
            </w:pPr>
            <w:r w:rsidRPr="007A5BF8">
              <w:rPr>
                <w:rFonts w:ascii="Arial" w:hAnsi="Arial" w:cs="Arial"/>
                <w:i/>
                <w:iCs/>
                <w:sz w:val="21"/>
                <w:szCs w:val="21"/>
              </w:rPr>
              <w:t>Entscheid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8B17E" w14:textId="27791267" w:rsidR="00A314BD" w:rsidRPr="007A5BF8" w:rsidRDefault="00E64314" w:rsidP="00A314BD">
            <w:pPr>
              <w:spacing w:after="0"/>
              <w:rPr>
                <w:rFonts w:cs="Arial"/>
                <w:i/>
                <w:iCs/>
                <w:szCs w:val="21"/>
              </w:rPr>
            </w:pPr>
            <w:r>
              <w:rPr>
                <w:rFonts w:cs="Arial"/>
                <w:i/>
                <w:iCs/>
                <w:szCs w:val="21"/>
              </w:rPr>
              <w:t>Das Programm hat keine Fehler und ist funktionsfähig.</w:t>
            </w:r>
          </w:p>
        </w:tc>
      </w:tr>
    </w:tbl>
    <w:p w14:paraId="49A7D901" w14:textId="0DFD65AD" w:rsidR="00C8135B" w:rsidRPr="00D61D98" w:rsidRDefault="0004731E" w:rsidP="00D61D98">
      <w:pPr>
        <w:pStyle w:val="berschrift2"/>
        <w:spacing w:before="240"/>
      </w:pPr>
      <w:r w:rsidRPr="00E64314">
        <w:t>Detailbeschreibung</w:t>
      </w:r>
      <w:r w:rsidR="00243490" w:rsidRPr="00E64314">
        <w:t>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E64314" w:rsidRPr="00C8135B" w14:paraId="515F06C7" w14:textId="77777777" w:rsidTr="00D61D98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E874" w14:textId="77777777" w:rsidR="00E64314" w:rsidRPr="00CE2B74" w:rsidRDefault="00E64314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65E5E" w14:textId="77777777" w:rsidR="00E64314" w:rsidRPr="00CE2B74" w:rsidRDefault="00E64314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T01</w:t>
            </w:r>
          </w:p>
        </w:tc>
      </w:tr>
      <w:tr w:rsidR="007C7543" w:rsidRPr="00C8135B" w14:paraId="1DC523E2" w14:textId="77777777" w:rsidTr="00D61D98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2E25C" w14:textId="77777777" w:rsidR="007C7543" w:rsidRPr="00CE2B74" w:rsidRDefault="007C7543" w:rsidP="007C7543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B5A99" w14:textId="77777777" w:rsidR="007C7543" w:rsidRDefault="007C7543" w:rsidP="007C754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Benutzername: Hans Jansen</w:t>
            </w:r>
          </w:p>
          <w:p w14:paraId="38227A93" w14:textId="15BF6D36" w:rsidR="007C7543" w:rsidRPr="00CE2B74" w:rsidRDefault="007C7543" w:rsidP="007C7543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Passwort: 123</w:t>
            </w:r>
          </w:p>
        </w:tc>
      </w:tr>
      <w:tr w:rsidR="004D2864" w:rsidRPr="00C8135B" w14:paraId="7B0D723E" w14:textId="77777777" w:rsidTr="00D61D98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E5DB5" w14:textId="77777777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DC2F7" w14:textId="25071EA7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Das Programm startet mit den angeforderten Berechtigungen.</w:t>
            </w:r>
          </w:p>
        </w:tc>
      </w:tr>
      <w:tr w:rsidR="004D2864" w:rsidRPr="00C8135B" w14:paraId="09C573E8" w14:textId="77777777" w:rsidTr="00D61D98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298FFC" w14:textId="03609C51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Tatsächliches Ergebnis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856D78" w14:textId="37E8839A" w:rsidR="004D286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Das Programm startet mit den angeforderten Berechtigungen.</w:t>
            </w:r>
          </w:p>
        </w:tc>
      </w:tr>
      <w:tr w:rsidR="004D2864" w:rsidRPr="00C8135B" w14:paraId="6F8EFAB8" w14:textId="77777777" w:rsidTr="00D61D98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FC408D" w14:textId="26F1EA4D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Klassifizierung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5670B" w14:textId="6F6E2133" w:rsidR="004D286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Erfolgreicher Testfall</w:t>
            </w:r>
          </w:p>
        </w:tc>
      </w:tr>
    </w:tbl>
    <w:p w14:paraId="6FD10C74" w14:textId="51957757" w:rsidR="00D61D98" w:rsidRDefault="00D61D98" w:rsidP="00E64314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D61D98" w:rsidRPr="00C8135B" w14:paraId="279334CB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C625C" w14:textId="77777777" w:rsidR="00D61D98" w:rsidRPr="00CE2B74" w:rsidRDefault="00D61D98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646B4" w14:textId="1FAC491E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2</w:t>
            </w:r>
          </w:p>
        </w:tc>
      </w:tr>
      <w:tr w:rsidR="004D2864" w:rsidRPr="00C8135B" w14:paraId="036709E7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D1B93" w14:textId="77777777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C6828" w14:textId="77777777" w:rsidR="004D2864" w:rsidRDefault="004D2864" w:rsidP="004D286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Benutzername: Jenith Jeyaranjan</w:t>
            </w:r>
          </w:p>
          <w:p w14:paraId="2F5FA5C4" w14:textId="5A34A2C4" w:rsidR="004D2864" w:rsidRPr="00CE2B74" w:rsidRDefault="004D2864" w:rsidP="004D2864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Passwort: passwort123</w:t>
            </w:r>
          </w:p>
        </w:tc>
      </w:tr>
      <w:tr w:rsidR="004D2864" w:rsidRPr="00C8135B" w14:paraId="24383ED5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39127" w14:textId="77777777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43B6A" w14:textId="5988AB9F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Das Programm startet mit den angeforderten Berechtigungen.</w:t>
            </w:r>
          </w:p>
        </w:tc>
      </w:tr>
      <w:tr w:rsidR="004D2864" w:rsidRPr="00C8135B" w14:paraId="1B467AF3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CF2575" w14:textId="77777777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Tatsächliches Ergebnis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CB632" w14:textId="6B609C8E" w:rsidR="004D286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Das Programm startet mit den angeforderten Berechtigungen.</w:t>
            </w:r>
          </w:p>
        </w:tc>
      </w:tr>
      <w:tr w:rsidR="004D2864" w:rsidRPr="00C8135B" w14:paraId="133DFF15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78D7F" w14:textId="77777777" w:rsidR="004D2864" w:rsidRPr="00CE2B7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Klassifizierung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2C3D71" w14:textId="48550CCB" w:rsidR="004D2864" w:rsidRDefault="004D2864" w:rsidP="004D2864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Das Programm startet mit den angeforderten Berechtigungen.</w:t>
            </w:r>
          </w:p>
        </w:tc>
      </w:tr>
    </w:tbl>
    <w:p w14:paraId="086DA3AA" w14:textId="4C6F72BD" w:rsidR="00D61D98" w:rsidRDefault="00D61D98" w:rsidP="00E64314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D61D98" w:rsidRPr="00C8135B" w14:paraId="3E9E54B1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038BD" w14:textId="77777777" w:rsidR="00D61D98" w:rsidRPr="00CE2B74" w:rsidRDefault="00D61D98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96C8" w14:textId="2E1BA572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3</w:t>
            </w:r>
          </w:p>
        </w:tc>
      </w:tr>
      <w:tr w:rsidR="00D61D98" w:rsidRPr="00C8135B" w14:paraId="64BA6156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3E291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17737" w14:textId="77777777" w:rsidR="005D72F1" w:rsidRDefault="005D72F1" w:rsidP="005D72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 eingeben</w:t>
            </w:r>
          </w:p>
          <w:p w14:paraId="1C863C0C" w14:textId="3EF762C8" w:rsidR="00D61D98" w:rsidRPr="00CE2B74" w:rsidRDefault="005D72F1" w:rsidP="005D72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Anzeigen klicken</w:t>
            </w:r>
          </w:p>
        </w:tc>
      </w:tr>
      <w:tr w:rsidR="00D61D98" w:rsidRPr="00C8135B" w14:paraId="14FFD0FA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51D4C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1CC84" w14:textId="28A5562C" w:rsidR="00D61D98" w:rsidRPr="00CE2B74" w:rsidRDefault="005D72F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 wird angezeigt</w:t>
            </w:r>
          </w:p>
        </w:tc>
      </w:tr>
      <w:tr w:rsidR="00D61D98" w:rsidRPr="00C8135B" w14:paraId="4A13BC79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0C550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Tatsächliches Ergebnis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9E5444" w14:textId="1D1F624E" w:rsidR="00D61D98" w:rsidRDefault="005D72F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Passwort wird angezeigt</w:t>
            </w:r>
          </w:p>
        </w:tc>
      </w:tr>
      <w:tr w:rsidR="00D61D98" w:rsidRPr="00C8135B" w14:paraId="7638A8C2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24CE3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Klassifizierung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BCA5FE" w14:textId="2722F55D" w:rsidR="00D61D98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Erfolgreicher Test</w:t>
            </w:r>
          </w:p>
        </w:tc>
      </w:tr>
    </w:tbl>
    <w:p w14:paraId="6A9199A5" w14:textId="76AF101C" w:rsidR="00D61D98" w:rsidRDefault="00D61D98" w:rsidP="00E64314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D61D98" w:rsidRPr="00C8135B" w14:paraId="440D8405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262B9" w14:textId="77777777" w:rsidR="00D61D98" w:rsidRPr="00CE2B74" w:rsidRDefault="00D61D98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23810" w14:textId="40572153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4</w:t>
            </w:r>
          </w:p>
        </w:tc>
      </w:tr>
      <w:tr w:rsidR="00D61D98" w:rsidRPr="00C8135B" w14:paraId="3B298520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E9539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lastRenderedPageBreak/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4E45C" w14:textId="567C70B3" w:rsidR="00D61D98" w:rsidRPr="00CE2B74" w:rsidRDefault="005D72F1" w:rsidP="004662F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einloggen</w:t>
            </w:r>
          </w:p>
        </w:tc>
      </w:tr>
      <w:tr w:rsidR="00D61D98" w:rsidRPr="00C8135B" w14:paraId="3587DD6C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4DF16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F2D40" w14:textId="5E9A21A4" w:rsidR="00D61D98" w:rsidRPr="00CE2B74" w:rsidRDefault="005D72F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Liste der </w:t>
            </w:r>
            <w:proofErr w:type="spellStart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Mitarbieter</w:t>
            </w:r>
            <w:proofErr w:type="spellEnd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werden korrekt angezeigt</w:t>
            </w:r>
          </w:p>
        </w:tc>
      </w:tr>
      <w:tr w:rsidR="005D72F1" w:rsidRPr="00C8135B" w14:paraId="6F93FA5C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644A9" w14:textId="77777777" w:rsidR="005D72F1" w:rsidRPr="00CE2B74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Tatsächliches Ergebnis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C4EBB8" w14:textId="3100017A" w:rsidR="005D72F1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Liste der </w:t>
            </w:r>
            <w:proofErr w:type="spellStart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Mitarbieter</w:t>
            </w:r>
            <w:proofErr w:type="spellEnd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werden korrekt angezeigt</w:t>
            </w:r>
          </w:p>
        </w:tc>
      </w:tr>
      <w:tr w:rsidR="005D72F1" w:rsidRPr="00C8135B" w14:paraId="73B4CFFE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F899D4" w14:textId="77777777" w:rsidR="005D72F1" w:rsidRPr="00CE2B74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Klassifizierung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321DFA" w14:textId="21FD7246" w:rsidR="005D72F1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Erfolgreicher Testfall</w:t>
            </w:r>
          </w:p>
        </w:tc>
      </w:tr>
    </w:tbl>
    <w:p w14:paraId="350A0945" w14:textId="7A9C2ABF" w:rsidR="00D61D98" w:rsidRDefault="00D61D98" w:rsidP="00E64314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D61D98" w:rsidRPr="00C8135B" w14:paraId="1B8A95A0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AF9B1" w14:textId="77777777" w:rsidR="00D61D98" w:rsidRPr="00CE2B74" w:rsidRDefault="00D61D98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9C3D5" w14:textId="41D2C633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5</w:t>
            </w:r>
          </w:p>
        </w:tc>
      </w:tr>
      <w:tr w:rsidR="00D61D98" w:rsidRPr="00C8135B" w14:paraId="2A50B515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AED66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72721" w14:textId="77777777" w:rsidR="005D72F1" w:rsidRDefault="005D72F1" w:rsidP="005D72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Jenith Jeyaranjan klicken¨</w:t>
            </w:r>
          </w:p>
          <w:p w14:paraId="7D0E57F1" w14:textId="40C4CDFE" w:rsidR="00D61D98" w:rsidRPr="00CE2B74" w:rsidRDefault="005D72F1" w:rsidP="005D72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Löschen klicken</w:t>
            </w:r>
          </w:p>
        </w:tc>
      </w:tr>
      <w:tr w:rsidR="00D61D98" w:rsidRPr="00C8135B" w14:paraId="481C195D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FBC45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69482" w14:textId="2CA7A6D5" w:rsidR="00D61D98" w:rsidRPr="00CE2B74" w:rsidRDefault="005D72F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Jenith </w:t>
            </w:r>
            <w:proofErr w:type="spellStart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Jeyarajan</w:t>
            </w:r>
            <w:proofErr w:type="spellEnd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wird gelöscht</w:t>
            </w:r>
          </w:p>
        </w:tc>
      </w:tr>
      <w:tr w:rsidR="005D72F1" w:rsidRPr="00C8135B" w14:paraId="348341D2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05F254" w14:textId="77777777" w:rsidR="005D72F1" w:rsidRPr="00CE2B74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Tatsächliches Ergebnis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2E6FC8" w14:textId="25B36078" w:rsidR="005D72F1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Jenith </w:t>
            </w:r>
            <w:proofErr w:type="spellStart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Jeyarajan</w:t>
            </w:r>
            <w:proofErr w:type="spellEnd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wird gelöscht</w:t>
            </w:r>
          </w:p>
        </w:tc>
      </w:tr>
      <w:tr w:rsidR="005D72F1" w:rsidRPr="00C8135B" w14:paraId="7AAA059D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80DA00" w14:textId="77777777" w:rsidR="005D72F1" w:rsidRPr="00CE2B74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Klassifizierung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37FB22" w14:textId="710BC173" w:rsidR="005D72F1" w:rsidRDefault="005D72F1" w:rsidP="005D72F1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Erfolgreicher Testfall</w:t>
            </w:r>
          </w:p>
        </w:tc>
      </w:tr>
    </w:tbl>
    <w:p w14:paraId="5420DBBE" w14:textId="67A65610" w:rsidR="00D61D98" w:rsidRDefault="00D61D98" w:rsidP="00E64314">
      <w:pPr>
        <w:rPr>
          <w:i/>
          <w:iCs/>
          <w:highlight w:val="yellow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D61D98" w:rsidRPr="00C8135B" w14:paraId="5128DDF2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39EAF" w14:textId="77777777" w:rsidR="00D61D98" w:rsidRPr="00CE2B74" w:rsidRDefault="00D61D98" w:rsidP="004662FA">
            <w:pPr>
              <w:tabs>
                <w:tab w:val="center" w:pos="982"/>
              </w:tabs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ID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B5AD7" w14:textId="5E65A100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T0</w:t>
            </w: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6</w:t>
            </w:r>
          </w:p>
        </w:tc>
      </w:tr>
      <w:tr w:rsidR="00D61D98" w:rsidRPr="00C8135B" w14:paraId="3317C494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75FB6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Testdaten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C4A65" w14:textId="77777777" w:rsidR="005D72F1" w:rsidRDefault="005D72F1" w:rsidP="005D72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Jenith Jeyaranjan klicken¨</w:t>
            </w:r>
          </w:p>
          <w:p w14:paraId="6CB6924F" w14:textId="5DCE3A28" w:rsidR="00D61D98" w:rsidRPr="00CE2B74" w:rsidRDefault="005D72F1" w:rsidP="005D72F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Ändern klicken</w:t>
            </w:r>
          </w:p>
        </w:tc>
      </w:tr>
      <w:tr w:rsidR="00D61D98" w:rsidRPr="00C8135B" w14:paraId="3F56155B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D408D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 w:rsidRPr="00CE2B74"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Erwartetes Resultat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23273" w14:textId="0616C07C" w:rsidR="00D61D98" w:rsidRPr="00CE2B74" w:rsidRDefault="005D72F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Jenith </w:t>
            </w:r>
            <w:proofErr w:type="spellStart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Jeyarajan</w:t>
            </w:r>
            <w:proofErr w:type="spellEnd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wird geändert</w:t>
            </w:r>
          </w:p>
        </w:tc>
      </w:tr>
      <w:tr w:rsidR="00D61D98" w:rsidRPr="00C8135B" w14:paraId="07A93754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E2B02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Tatsächliches Ergebnis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44DB98" w14:textId="74833B7A" w:rsidR="00D61D98" w:rsidRDefault="005D72F1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Jenith </w:t>
            </w:r>
            <w:proofErr w:type="spellStart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Jeyarajan</w:t>
            </w:r>
            <w:proofErr w:type="spellEnd"/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 xml:space="preserve"> wird geändert</w:t>
            </w:r>
          </w:p>
        </w:tc>
      </w:tr>
      <w:tr w:rsidR="00D61D98" w:rsidRPr="00C8135B" w14:paraId="3A4E4791" w14:textId="77777777" w:rsidTr="004662FA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BC5495" w14:textId="77777777" w:rsidR="00D61D98" w:rsidRPr="00CE2B74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Klassifizierung</w:t>
            </w:r>
          </w:p>
        </w:tc>
        <w:tc>
          <w:tcPr>
            <w:tcW w:w="6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057B0C" w14:textId="6B60A9DD" w:rsidR="00D61D98" w:rsidRDefault="00D61D98" w:rsidP="004662FA">
            <w:pPr>
              <w:spacing w:after="0"/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</w:pPr>
            <w:r>
              <w:rPr>
                <w:rFonts w:eastAsia="Times New Roman" w:cs="Arial"/>
                <w:i/>
                <w:iCs/>
                <w:color w:val="1D2125"/>
                <w:szCs w:val="21"/>
                <w:lang w:eastAsia="de-CH"/>
              </w:rPr>
              <w:t>Erfolgreicher Testfall</w:t>
            </w:r>
          </w:p>
        </w:tc>
      </w:tr>
    </w:tbl>
    <w:p w14:paraId="734091BB" w14:textId="77777777" w:rsidR="00D61D98" w:rsidRDefault="00D61D98" w:rsidP="00E64314">
      <w:pPr>
        <w:rPr>
          <w:i/>
          <w:iCs/>
          <w:highlight w:val="yellow"/>
        </w:rPr>
      </w:pPr>
    </w:p>
    <w:p w14:paraId="49250D5D" w14:textId="77777777" w:rsidR="00E64314" w:rsidRDefault="00E64314" w:rsidP="00E64314">
      <w:pPr>
        <w:rPr>
          <w:i/>
          <w:iCs/>
          <w:highlight w:val="yellow"/>
        </w:rPr>
      </w:pPr>
    </w:p>
    <w:p w14:paraId="5ECDA662" w14:textId="77777777" w:rsidR="00E64314" w:rsidRPr="00E64314" w:rsidRDefault="00E64314" w:rsidP="00243490">
      <w:pPr>
        <w:spacing w:after="0"/>
        <w:rPr>
          <w:rFonts w:cs="Arial"/>
          <w:i/>
          <w:iCs/>
          <w:szCs w:val="21"/>
        </w:rPr>
      </w:pPr>
    </w:p>
    <w:p w14:paraId="39CA60A8" w14:textId="45F9F763" w:rsidR="006024D7" w:rsidRDefault="00AD6B8C" w:rsidP="006024D7">
      <w:pPr>
        <w:pStyle w:val="berschrift1"/>
      </w:pPr>
      <w:r>
        <w:lastRenderedPageBreak/>
        <w:t>API-Dokumentation</w:t>
      </w:r>
    </w:p>
    <w:p w14:paraId="21033021" w14:textId="2BBD972A" w:rsidR="006024D7" w:rsidRDefault="00C63F25" w:rsidP="007000DD">
      <w:pPr>
        <w:rPr>
          <w:i/>
          <w:iCs/>
        </w:rPr>
      </w:pPr>
      <w:r>
        <w:rPr>
          <w:i/>
          <w:iCs/>
        </w:rPr>
        <w:t>Bei diesem Programm kann man sich als Admin/</w:t>
      </w:r>
      <w:r w:rsidR="005F1060">
        <w:rPr>
          <w:i/>
          <w:iCs/>
        </w:rPr>
        <w:t>M</w:t>
      </w:r>
      <w:r>
        <w:rPr>
          <w:i/>
          <w:iCs/>
        </w:rPr>
        <w:t>itarbeiter einloggen. Danach hat man je nach</w:t>
      </w:r>
      <w:r w:rsidR="005F1060">
        <w:rPr>
          <w:i/>
          <w:iCs/>
        </w:rPr>
        <w:t xml:space="preserve"> Benutzer seine Berechtigungen.</w:t>
      </w:r>
      <w:r w:rsidR="00020F1D">
        <w:rPr>
          <w:i/>
          <w:iCs/>
        </w:rPr>
        <w:t xml:space="preserve"> Mann kann die Mitarbeiter </w:t>
      </w:r>
      <w:r w:rsidR="00700734">
        <w:rPr>
          <w:i/>
          <w:iCs/>
        </w:rPr>
        <w:t>anzeigen7verändern und löschen. Dieses Programm dient die Mitarbeiter zu verwalten</w:t>
      </w:r>
    </w:p>
    <w:p w14:paraId="2007E5E2" w14:textId="4B01301B" w:rsidR="00467E80" w:rsidRDefault="00467E80" w:rsidP="007000DD">
      <w:pPr>
        <w:rPr>
          <w:i/>
          <w:iCs/>
          <w:lang w:val="en-GB"/>
        </w:rPr>
      </w:pPr>
      <w:proofErr w:type="spellStart"/>
      <w:r w:rsidRPr="00BA5E72">
        <w:rPr>
          <w:b/>
          <w:bCs/>
          <w:i/>
          <w:iCs/>
          <w:u w:val="single"/>
          <w:lang w:val="en-GB"/>
        </w:rPr>
        <w:t>dataHandler</w:t>
      </w:r>
      <w:proofErr w:type="spellEnd"/>
      <w:r w:rsidRP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Vector&lt;Person&gt; </w:t>
      </w:r>
      <w:proofErr w:type="spellStart"/>
      <w:proofErr w:type="gramStart"/>
      <w:r w:rsidR="00BA5E72" w:rsidRPr="00BA5E72">
        <w:rPr>
          <w:i/>
          <w:iCs/>
          <w:lang w:val="en-GB"/>
        </w:rPr>
        <w:t>getEmployees</w:t>
      </w:r>
      <w:proofErr w:type="spellEnd"/>
      <w:r w:rsidR="00BA5E72" w:rsidRPr="00BA5E72">
        <w:rPr>
          <w:i/>
          <w:iCs/>
          <w:lang w:val="en-GB"/>
        </w:rPr>
        <w:t>(</w:t>
      </w:r>
      <w:proofErr w:type="gramEnd"/>
      <w:r w:rsidR="00BA5E72" w:rsidRPr="00BA5E72">
        <w:rPr>
          <w:i/>
          <w:iCs/>
          <w:lang w:val="en-GB"/>
        </w:rPr>
        <w:t>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Vector&lt;String&gt; </w:t>
      </w:r>
      <w:proofErr w:type="spellStart"/>
      <w:r w:rsidR="00BA5E72" w:rsidRPr="00BA5E72">
        <w:rPr>
          <w:i/>
          <w:iCs/>
          <w:lang w:val="en-GB"/>
        </w:rPr>
        <w:t>getTeams</w:t>
      </w:r>
      <w:proofErr w:type="spellEnd"/>
      <w:r w:rsidR="00BA5E72" w:rsidRPr="00BA5E72">
        <w:rPr>
          <w:i/>
          <w:iCs/>
          <w:lang w:val="en-GB"/>
        </w:rPr>
        <w:t>()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Vector&lt;String&gt; </w:t>
      </w:r>
      <w:proofErr w:type="spellStart"/>
      <w:r w:rsidR="00BA5E72" w:rsidRPr="00BA5E72">
        <w:rPr>
          <w:i/>
          <w:iCs/>
          <w:lang w:val="en-GB"/>
        </w:rPr>
        <w:t>getFunctions</w:t>
      </w:r>
      <w:proofErr w:type="spellEnd"/>
      <w:r w:rsidR="00BA5E72" w:rsidRPr="00BA5E72">
        <w:rPr>
          <w:i/>
          <w:iCs/>
          <w:lang w:val="en-GB"/>
        </w:rPr>
        <w:t>()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Vector&lt;String&gt; </w:t>
      </w:r>
      <w:proofErr w:type="spellStart"/>
      <w:r w:rsidR="00BA5E72" w:rsidRPr="00BA5E72">
        <w:rPr>
          <w:i/>
          <w:iCs/>
          <w:lang w:val="en-GB"/>
        </w:rPr>
        <w:t>getDepartments</w:t>
      </w:r>
      <w:proofErr w:type="spellEnd"/>
      <w:r w:rsidR="00BA5E72" w:rsidRPr="00BA5E72">
        <w:rPr>
          <w:i/>
          <w:iCs/>
          <w:lang w:val="en-GB"/>
        </w:rPr>
        <w:t>()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void </w:t>
      </w:r>
      <w:proofErr w:type="spellStart"/>
      <w:r w:rsidR="00BA5E72" w:rsidRPr="00BA5E72">
        <w:rPr>
          <w:i/>
          <w:iCs/>
          <w:lang w:val="en-GB"/>
        </w:rPr>
        <w:t>writeEmployees</w:t>
      </w:r>
      <w:proofErr w:type="spellEnd"/>
      <w:r w:rsidR="00BA5E72" w:rsidRPr="00BA5E72">
        <w:rPr>
          <w:i/>
          <w:iCs/>
          <w:lang w:val="en-GB"/>
        </w:rPr>
        <w:t>(Vector&lt;Person&gt; employees)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void </w:t>
      </w:r>
      <w:proofErr w:type="spellStart"/>
      <w:r w:rsidR="00BA5E72" w:rsidRPr="00BA5E72">
        <w:rPr>
          <w:i/>
          <w:iCs/>
          <w:lang w:val="en-GB"/>
        </w:rPr>
        <w:t>writeTeams</w:t>
      </w:r>
      <w:proofErr w:type="spellEnd"/>
      <w:r w:rsidR="00BA5E72" w:rsidRPr="00BA5E72">
        <w:rPr>
          <w:i/>
          <w:iCs/>
          <w:lang w:val="en-GB"/>
        </w:rPr>
        <w:t>()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void </w:t>
      </w:r>
      <w:proofErr w:type="spellStart"/>
      <w:r w:rsidR="00BA5E72" w:rsidRPr="00BA5E72">
        <w:rPr>
          <w:i/>
          <w:iCs/>
          <w:lang w:val="en-GB"/>
        </w:rPr>
        <w:t>writeFunctions</w:t>
      </w:r>
      <w:proofErr w:type="spellEnd"/>
      <w:r w:rsidR="00BA5E72" w:rsidRPr="00BA5E72">
        <w:rPr>
          <w:i/>
          <w:iCs/>
          <w:lang w:val="en-GB"/>
        </w:rPr>
        <w:t>()</w:t>
      </w:r>
      <w:r w:rsidR="00BA5E72">
        <w:rPr>
          <w:i/>
          <w:iCs/>
          <w:lang w:val="en-GB"/>
        </w:rPr>
        <w:br/>
      </w:r>
      <w:r w:rsidR="00BA5E72" w:rsidRPr="00BA5E72">
        <w:rPr>
          <w:i/>
          <w:iCs/>
          <w:lang w:val="en-GB"/>
        </w:rPr>
        <w:t xml:space="preserve">public void </w:t>
      </w:r>
      <w:proofErr w:type="spellStart"/>
      <w:r w:rsidR="00BA5E72" w:rsidRPr="00BA5E72">
        <w:rPr>
          <w:i/>
          <w:iCs/>
          <w:lang w:val="en-GB"/>
        </w:rPr>
        <w:t>writeDepartments</w:t>
      </w:r>
      <w:proofErr w:type="spellEnd"/>
      <w:r w:rsidR="00BA5E72" w:rsidRPr="00BA5E72">
        <w:rPr>
          <w:i/>
          <w:iCs/>
          <w:lang w:val="en-GB"/>
        </w:rPr>
        <w:t>()</w:t>
      </w:r>
    </w:p>
    <w:p w14:paraId="56DE953D" w14:textId="274D3488" w:rsidR="00C7473E" w:rsidRPr="00206582" w:rsidRDefault="004F3574" w:rsidP="007000DD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person</w:t>
      </w:r>
    </w:p>
    <w:p w14:paraId="69EC6FE2" w14:textId="248F3896" w:rsidR="00C7473E" w:rsidRDefault="00FB275F" w:rsidP="007000DD">
      <w:pPr>
        <w:rPr>
          <w:i/>
          <w:iCs/>
          <w:lang w:val="en-GB"/>
        </w:rPr>
      </w:pPr>
      <w:r w:rsidRPr="00FB275F">
        <w:rPr>
          <w:i/>
          <w:iCs/>
          <w:lang w:val="en-GB"/>
        </w:rPr>
        <w:t xml:space="preserve">public String </w:t>
      </w:r>
      <w:proofErr w:type="spellStart"/>
      <w:proofErr w:type="gramStart"/>
      <w:r w:rsidRPr="00FB275F">
        <w:rPr>
          <w:i/>
          <w:iCs/>
          <w:lang w:val="en-GB"/>
        </w:rPr>
        <w:t>getPhotoPath</w:t>
      </w:r>
      <w:proofErr w:type="spellEnd"/>
      <w:r w:rsidRPr="00FB275F">
        <w:rPr>
          <w:i/>
          <w:iCs/>
          <w:lang w:val="en-GB"/>
        </w:rPr>
        <w:t>(</w:t>
      </w:r>
      <w:proofErr w:type="gramEnd"/>
      <w:r w:rsidRPr="00FB275F">
        <w:rPr>
          <w:i/>
          <w:iCs/>
          <w:lang w:val="en-GB"/>
        </w:rPr>
        <w:t>)</w:t>
      </w:r>
    </w:p>
    <w:p w14:paraId="257A94A8" w14:textId="523EF1A0" w:rsidR="00FB275F" w:rsidRDefault="00FB275F" w:rsidP="007000DD">
      <w:pPr>
        <w:rPr>
          <w:i/>
          <w:iCs/>
          <w:lang w:val="en-GB"/>
        </w:rPr>
      </w:pPr>
      <w:r w:rsidRPr="00FB275F">
        <w:rPr>
          <w:i/>
          <w:iCs/>
          <w:lang w:val="en-GB"/>
        </w:rPr>
        <w:t xml:space="preserve">public void </w:t>
      </w:r>
      <w:proofErr w:type="spellStart"/>
      <w:r w:rsidRPr="00FB275F">
        <w:rPr>
          <w:i/>
          <w:iCs/>
          <w:lang w:val="en-GB"/>
        </w:rPr>
        <w:t>setPhotoPath</w:t>
      </w:r>
      <w:proofErr w:type="spellEnd"/>
    </w:p>
    <w:p w14:paraId="53C86948" w14:textId="02231062" w:rsidR="001B5C2C" w:rsidRDefault="001B5C2C" w:rsidP="007000DD">
      <w:pPr>
        <w:rPr>
          <w:i/>
          <w:iCs/>
          <w:lang w:val="en-GB"/>
        </w:rPr>
      </w:pPr>
      <w:r w:rsidRPr="001B5C2C">
        <w:rPr>
          <w:i/>
          <w:iCs/>
          <w:lang w:val="en-GB"/>
        </w:rPr>
        <w:t xml:space="preserve">public void </w:t>
      </w:r>
      <w:proofErr w:type="spellStart"/>
      <w:r w:rsidRPr="001B5C2C">
        <w:rPr>
          <w:i/>
          <w:iCs/>
          <w:lang w:val="en-GB"/>
        </w:rPr>
        <w:t>setPhotoPath</w:t>
      </w:r>
      <w:proofErr w:type="spellEnd"/>
    </w:p>
    <w:p w14:paraId="77769F3F" w14:textId="77777777" w:rsidR="001B5C2C" w:rsidRPr="001B5C2C" w:rsidRDefault="001B5C2C" w:rsidP="001B5C2C">
      <w:pPr>
        <w:rPr>
          <w:i/>
          <w:iCs/>
          <w:lang w:val="en-GB"/>
        </w:rPr>
      </w:pPr>
      <w:r w:rsidRPr="001B5C2C">
        <w:rPr>
          <w:i/>
          <w:iCs/>
          <w:lang w:val="en-GB"/>
        </w:rPr>
        <w:t xml:space="preserve">public void </w:t>
      </w:r>
      <w:proofErr w:type="spellStart"/>
      <w:r w:rsidRPr="001B5C2C">
        <w:rPr>
          <w:i/>
          <w:iCs/>
          <w:lang w:val="en-GB"/>
        </w:rPr>
        <w:t>setFirstName</w:t>
      </w:r>
      <w:proofErr w:type="spellEnd"/>
    </w:p>
    <w:p w14:paraId="16383CAC" w14:textId="40F92388" w:rsidR="001B5C2C" w:rsidRDefault="001B5C2C" w:rsidP="007000DD">
      <w:pPr>
        <w:rPr>
          <w:i/>
          <w:iCs/>
          <w:lang w:val="en-GB"/>
        </w:rPr>
      </w:pPr>
      <w:r w:rsidRPr="001B5C2C">
        <w:rPr>
          <w:i/>
          <w:iCs/>
          <w:lang w:val="en-GB"/>
        </w:rPr>
        <w:t xml:space="preserve">public String </w:t>
      </w:r>
      <w:proofErr w:type="spellStart"/>
      <w:proofErr w:type="gramStart"/>
      <w:r w:rsidRPr="001B5C2C">
        <w:rPr>
          <w:i/>
          <w:iCs/>
          <w:lang w:val="en-GB"/>
        </w:rPr>
        <w:t>getLastName</w:t>
      </w:r>
      <w:proofErr w:type="spellEnd"/>
      <w:r w:rsidRPr="001B5C2C">
        <w:rPr>
          <w:i/>
          <w:iCs/>
          <w:lang w:val="en-GB"/>
        </w:rPr>
        <w:t>(</w:t>
      </w:r>
      <w:proofErr w:type="gramEnd"/>
      <w:r w:rsidRPr="001B5C2C">
        <w:rPr>
          <w:i/>
          <w:iCs/>
          <w:lang w:val="en-GB"/>
        </w:rPr>
        <w:t>)</w:t>
      </w:r>
    </w:p>
    <w:p w14:paraId="09A2B380" w14:textId="77777777" w:rsidR="00120093" w:rsidRPr="00120093" w:rsidRDefault="00120093" w:rsidP="00120093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boolean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 </w:t>
      </w:r>
      <w:proofErr w:type="spellStart"/>
      <w:proofErr w:type="gram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isAdmin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)</w:t>
      </w: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br/>
        <w:t xml:space="preserve">public void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setAdmin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boolean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isAdmin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br/>
        <w:t xml:space="preserve">public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boolean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isHr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br/>
        <w:t xml:space="preserve">public void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setHr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boolean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isHr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)</w:t>
      </w: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br/>
      </w: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Vector&lt;String&gt;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getTeams</w:t>
      </w:r>
      <w:proofErr w:type="spellEnd"/>
    </w:p>
    <w:p w14:paraId="26E2D303" w14:textId="77777777" w:rsidR="00120093" w:rsidRPr="00120093" w:rsidRDefault="00120093" w:rsidP="00120093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void </w:t>
      </w:r>
      <w:proofErr w:type="spellStart"/>
      <w:proofErr w:type="gram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setTeams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Vector&lt;String&gt; teams</w:t>
      </w: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br/>
        <w:t xml:space="preserve">public Vector&lt;String&gt;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getFunctions</w:t>
      </w:r>
      <w:proofErr w:type="spellEnd"/>
    </w:p>
    <w:p w14:paraId="708F2CD4" w14:textId="77777777" w:rsidR="00120093" w:rsidRPr="00120093" w:rsidRDefault="00120093" w:rsidP="00120093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void </w:t>
      </w:r>
      <w:proofErr w:type="spellStart"/>
      <w:proofErr w:type="gram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setFunctions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Vector&lt;String&gt; roles</w:t>
      </w:r>
    </w:p>
    <w:p w14:paraId="64DCE077" w14:textId="52570CB4" w:rsidR="00120093" w:rsidRPr="00120093" w:rsidRDefault="00120093" w:rsidP="00120093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</w:t>
      </w:r>
      <w:proofErr w:type="spell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boolean</w:t>
      </w:r>
      <w:proofErr w:type="spell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 </w:t>
      </w:r>
      <w:proofErr w:type="gramStart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authenticate(</w:t>
      </w:r>
      <w:proofErr w:type="gramEnd"/>
      <w:r w:rsidRPr="00120093">
        <w:rPr>
          <w:rFonts w:ascii="Arial" w:eastAsia="Arial" w:hAnsi="Arial" w:cs="Times New Roman"/>
          <w:i/>
          <w:iCs/>
          <w:sz w:val="21"/>
          <w:lang w:val="en-GB" w:eastAsia="en-US"/>
        </w:rPr>
        <w:t>String password)</w:t>
      </w:r>
    </w:p>
    <w:p w14:paraId="30D4EC07" w14:textId="57E508EA" w:rsidR="00120093" w:rsidRDefault="00120093" w:rsidP="007000DD">
      <w:pPr>
        <w:rPr>
          <w:i/>
          <w:iCs/>
          <w:lang w:val="en-GB"/>
        </w:rPr>
      </w:pPr>
    </w:p>
    <w:p w14:paraId="0893EC1A" w14:textId="3A45D023" w:rsidR="004F3574" w:rsidRPr="004F3574" w:rsidRDefault="004F3574" w:rsidP="007000DD">
      <w:pPr>
        <w:rPr>
          <w:b/>
          <w:bCs/>
          <w:i/>
          <w:iCs/>
          <w:u w:val="single"/>
          <w:lang w:val="en-GB"/>
        </w:rPr>
      </w:pPr>
      <w:r w:rsidRPr="004F3574">
        <w:rPr>
          <w:b/>
          <w:bCs/>
          <w:i/>
          <w:iCs/>
          <w:u w:val="single"/>
          <w:lang w:val="en-GB"/>
        </w:rPr>
        <w:t>company</w:t>
      </w:r>
    </w:p>
    <w:p w14:paraId="3346AB86" w14:textId="77777777" w:rsidR="004F3574" w:rsidRPr="00C12FD8" w:rsidRDefault="004F3574" w:rsidP="004F3574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Vector&lt;Person&gt; </w:t>
      </w:r>
      <w:proofErr w:type="spellStart"/>
      <w:proofErr w:type="gram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getEmployees</w:t>
      </w:r>
      <w:proofErr w:type="spell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)</w:t>
      </w: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br/>
        <w:t xml:space="preserve">public Vector&lt;String&gt; </w:t>
      </w:r>
      <w:proofErr w:type="spell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getTeams</w:t>
      </w:r>
      <w:proofErr w:type="spell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()</w:t>
      </w:r>
    </w:p>
    <w:p w14:paraId="49548ADB" w14:textId="6624DAC9" w:rsidR="004F3574" w:rsidRPr="00C12FD8" w:rsidRDefault="004F3574" w:rsidP="004F3574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Vector&lt;String&gt; </w:t>
      </w:r>
      <w:proofErr w:type="spell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getDepartments</w:t>
      </w:r>
      <w:proofErr w:type="spellEnd"/>
    </w:p>
    <w:p w14:paraId="2198D462" w14:textId="77777777" w:rsidR="00C12FD8" w:rsidRPr="00C12FD8" w:rsidRDefault="004F3574" w:rsidP="004F3574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String </w:t>
      </w:r>
      <w:proofErr w:type="spellStart"/>
      <w:proofErr w:type="gram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getCompanyName</w:t>
      </w:r>
      <w:proofErr w:type="spell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)</w:t>
      </w:r>
    </w:p>
    <w:p w14:paraId="6F375AD5" w14:textId="77777777" w:rsidR="00C12FD8" w:rsidRPr="00C12FD8" w:rsidRDefault="004F3574" w:rsidP="004F3574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Vector&lt;String&gt; </w:t>
      </w:r>
      <w:proofErr w:type="spellStart"/>
      <w:proofErr w:type="gram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getFunctions</w:t>
      </w:r>
      <w:proofErr w:type="spellEnd"/>
      <w:r w:rsidR="00C12FD8"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="00C12FD8"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)</w:t>
      </w:r>
    </w:p>
    <w:p w14:paraId="0A331852" w14:textId="7A7EA1DB" w:rsidR="004F3574" w:rsidRPr="00C12FD8" w:rsidRDefault="004F3574" w:rsidP="004F3574">
      <w:pPr>
        <w:pStyle w:val="HTMLVorformatiert"/>
        <w:shd w:val="clear" w:color="auto" w:fill="2B2B2B"/>
        <w:rPr>
          <w:rFonts w:ascii="Arial" w:eastAsia="Arial" w:hAnsi="Arial" w:cs="Times New Roman"/>
          <w:i/>
          <w:iCs/>
          <w:sz w:val="21"/>
          <w:lang w:val="en-GB" w:eastAsia="en-US"/>
        </w:rPr>
      </w:pP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void </w:t>
      </w:r>
      <w:proofErr w:type="spellStart"/>
      <w:proofErr w:type="gram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writeEmployees</w:t>
      </w:r>
      <w:proofErr w:type="spell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</w:t>
      </w:r>
      <w:proofErr w:type="gram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)</w:t>
      </w:r>
      <w:r w:rsidR="00C12FD8"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br/>
      </w: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void </w:t>
      </w:r>
      <w:proofErr w:type="spell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writeTeams</w:t>
      </w:r>
      <w:proofErr w:type="spellEnd"/>
      <w:r w:rsidR="00C12FD8"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br/>
      </w: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 xml:space="preserve">public void </w:t>
      </w:r>
      <w:proofErr w:type="spell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writeFunctions</w:t>
      </w:r>
      <w:proofErr w:type="spell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()</w:t>
      </w:r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br/>
        <w:t xml:space="preserve">public void </w:t>
      </w:r>
      <w:proofErr w:type="spellStart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writeDepartments</w:t>
      </w:r>
      <w:proofErr w:type="spellEnd"/>
      <w:r w:rsidRPr="00C12FD8">
        <w:rPr>
          <w:rFonts w:ascii="Arial" w:eastAsia="Arial" w:hAnsi="Arial" w:cs="Times New Roman"/>
          <w:i/>
          <w:iCs/>
          <w:sz w:val="21"/>
          <w:lang w:val="en-GB" w:eastAsia="en-US"/>
        </w:rPr>
        <w:t>()</w:t>
      </w:r>
    </w:p>
    <w:p w14:paraId="234E8FC1" w14:textId="07224163" w:rsidR="004F3574" w:rsidRDefault="004F3574" w:rsidP="007000DD">
      <w:pPr>
        <w:rPr>
          <w:i/>
          <w:iCs/>
          <w:lang w:val="en-GB"/>
        </w:rPr>
      </w:pPr>
    </w:p>
    <w:p w14:paraId="48331F52" w14:textId="635A937E" w:rsidR="00AB6954" w:rsidRPr="001012F1" w:rsidRDefault="006F3024" w:rsidP="007000DD">
      <w:pPr>
        <w:rPr>
          <w:i/>
          <w:iCs/>
          <w:lang w:val="en-GB"/>
        </w:rPr>
      </w:pPr>
      <w:proofErr w:type="spellStart"/>
      <w:r w:rsidRPr="001012F1">
        <w:rPr>
          <w:b/>
          <w:bCs/>
          <w:i/>
          <w:iCs/>
          <w:u w:val="single"/>
          <w:lang w:val="fr-CH"/>
        </w:rPr>
        <w:lastRenderedPageBreak/>
        <w:t>UserAction</w:t>
      </w:r>
      <w:proofErr w:type="spellEnd"/>
      <w:r w:rsidR="001012F1" w:rsidRPr="001012F1">
        <w:rPr>
          <w:b/>
          <w:bCs/>
          <w:i/>
          <w:iCs/>
          <w:u w:val="single"/>
          <w:lang w:val="fr-CH"/>
        </w:rPr>
        <w:br/>
      </w:r>
      <w:r w:rsidR="001012F1">
        <w:rPr>
          <w:b/>
          <w:bCs/>
          <w:i/>
          <w:iCs/>
          <w:u w:val="single"/>
          <w:lang w:val="fr-CH"/>
        </w:rPr>
        <w:br/>
      </w:r>
      <w:r w:rsidR="001012F1" w:rsidRPr="001012F1">
        <w:rPr>
          <w:i/>
          <w:iCs/>
          <w:lang w:val="en-GB"/>
        </w:rPr>
        <w:t xml:space="preserve">public </w:t>
      </w:r>
      <w:proofErr w:type="spellStart"/>
      <w:proofErr w:type="gramStart"/>
      <w:r w:rsidR="001012F1" w:rsidRPr="001012F1">
        <w:rPr>
          <w:i/>
          <w:iCs/>
          <w:lang w:val="en-GB"/>
        </w:rPr>
        <w:t>UserAction</w:t>
      </w:r>
      <w:proofErr w:type="spellEnd"/>
      <w:r w:rsidR="001012F1" w:rsidRPr="001012F1">
        <w:rPr>
          <w:i/>
          <w:iCs/>
          <w:lang w:val="en-GB"/>
        </w:rPr>
        <w:t>(</w:t>
      </w:r>
      <w:proofErr w:type="gramEnd"/>
      <w:r w:rsidR="001012F1" w:rsidRPr="001012F1">
        <w:rPr>
          <w:i/>
          <w:iCs/>
          <w:lang w:val="en-GB"/>
        </w:rPr>
        <w:t xml:space="preserve">Person </w:t>
      </w:r>
      <w:proofErr w:type="spellStart"/>
      <w:r w:rsidR="001012F1" w:rsidRPr="001012F1">
        <w:rPr>
          <w:i/>
          <w:iCs/>
          <w:lang w:val="en-GB"/>
        </w:rPr>
        <w:t>person</w:t>
      </w:r>
      <w:proofErr w:type="spellEnd"/>
      <w:r w:rsidR="001012F1" w:rsidRPr="001012F1">
        <w:rPr>
          <w:i/>
          <w:iCs/>
          <w:lang w:val="en-GB"/>
        </w:rPr>
        <w:t xml:space="preserve">, </w:t>
      </w:r>
      <w:proofErr w:type="spellStart"/>
      <w:r w:rsidR="001012F1" w:rsidRPr="001012F1">
        <w:rPr>
          <w:i/>
          <w:iCs/>
          <w:lang w:val="en-GB"/>
        </w:rPr>
        <w:t>int</w:t>
      </w:r>
      <w:proofErr w:type="spellEnd"/>
      <w:r w:rsidR="001012F1" w:rsidRPr="001012F1">
        <w:rPr>
          <w:i/>
          <w:iCs/>
          <w:lang w:val="en-GB"/>
        </w:rPr>
        <w:t xml:space="preserve"> action)</w:t>
      </w:r>
    </w:p>
    <w:p w14:paraId="24D937BF" w14:textId="27BB62BB" w:rsidR="001012F1" w:rsidRDefault="001012F1" w:rsidP="007000DD">
      <w:pPr>
        <w:rPr>
          <w:i/>
          <w:iCs/>
          <w:lang w:val="en-GB"/>
        </w:rPr>
      </w:pPr>
      <w:r w:rsidRPr="001012F1">
        <w:rPr>
          <w:i/>
          <w:iCs/>
          <w:lang w:val="en-GB"/>
        </w:rPr>
        <w:t xml:space="preserve">public String </w:t>
      </w:r>
      <w:proofErr w:type="spellStart"/>
      <w:proofErr w:type="gramStart"/>
      <w:r w:rsidRPr="001012F1">
        <w:rPr>
          <w:i/>
          <w:iCs/>
          <w:lang w:val="en-GB"/>
        </w:rPr>
        <w:t>getEntry</w:t>
      </w:r>
      <w:proofErr w:type="spellEnd"/>
      <w:r w:rsidRPr="001012F1">
        <w:rPr>
          <w:i/>
          <w:iCs/>
          <w:lang w:val="en-GB"/>
        </w:rPr>
        <w:t>(</w:t>
      </w:r>
      <w:proofErr w:type="gramEnd"/>
      <w:r w:rsidRPr="001012F1">
        <w:rPr>
          <w:i/>
          <w:iCs/>
          <w:lang w:val="en-GB"/>
        </w:rPr>
        <w:t>)</w:t>
      </w:r>
    </w:p>
    <w:p w14:paraId="5AC769F6" w14:textId="4CAD1819" w:rsidR="008D08E3" w:rsidRPr="001012F1" w:rsidRDefault="008D08E3" w:rsidP="007000DD">
      <w:pPr>
        <w:rPr>
          <w:i/>
          <w:iCs/>
          <w:lang w:val="en-GB"/>
        </w:rPr>
      </w:pPr>
    </w:p>
    <w:sectPr w:rsidR="008D08E3" w:rsidRPr="001012F1" w:rsidSect="00090EA1">
      <w:headerReference w:type="default" r:id="rId11"/>
      <w:headerReference w:type="first" r:id="rId12"/>
      <w:pgSz w:w="11906" w:h="16838" w:code="9"/>
      <w:pgMar w:top="2268" w:right="936" w:bottom="1701" w:left="2466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C969" w14:textId="77777777" w:rsidR="00C64087" w:rsidRDefault="00C64087" w:rsidP="00290619">
      <w:r>
        <w:separator/>
      </w:r>
    </w:p>
  </w:endnote>
  <w:endnote w:type="continuationSeparator" w:id="0">
    <w:p w14:paraId="3CE5E9E0" w14:textId="77777777" w:rsidR="00C64087" w:rsidRDefault="00C64087" w:rsidP="0029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809C" w14:textId="77777777" w:rsidR="00C64087" w:rsidRDefault="00C64087" w:rsidP="00290619">
      <w:r>
        <w:separator/>
      </w:r>
    </w:p>
  </w:footnote>
  <w:footnote w:type="continuationSeparator" w:id="0">
    <w:p w14:paraId="00C4F8CB" w14:textId="77777777" w:rsidR="00C64087" w:rsidRDefault="00C64087" w:rsidP="00290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8B1E" w14:textId="3FE1D12B" w:rsidR="001E34B0" w:rsidRPr="007028EC" w:rsidRDefault="00365236" w:rsidP="007028EC">
    <w:r>
      <w:rPr>
        <w:noProof/>
      </w:rPr>
      <w:drawing>
        <wp:anchor distT="0" distB="0" distL="114300" distR="114300" simplePos="0" relativeHeight="251660800" behindDoc="0" locked="1" layoutInCell="1" allowOverlap="1" wp14:anchorId="156E689D" wp14:editId="5C1F8297">
          <wp:simplePos x="0" y="0"/>
          <wp:positionH relativeFrom="page">
            <wp:posOffset>4860925</wp:posOffset>
          </wp:positionH>
          <wp:positionV relativeFrom="page">
            <wp:posOffset>664845</wp:posOffset>
          </wp:positionV>
          <wp:extent cx="287655" cy="287655"/>
          <wp:effectExtent l="0" t="0" r="0" b="0"/>
          <wp:wrapNone/>
          <wp:docPr id="7" name="wappen_gruen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gruen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1" layoutInCell="1" allowOverlap="1" wp14:anchorId="47AFF912" wp14:editId="0A1722AF">
          <wp:simplePos x="0" y="0"/>
          <wp:positionH relativeFrom="page">
            <wp:posOffset>4860925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5" name="wappen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44F2FD8F" wp14:editId="17E1DBA2">
              <wp:simplePos x="0" y="0"/>
              <wp:positionH relativeFrom="page">
                <wp:posOffset>5216525</wp:posOffset>
              </wp:positionH>
              <wp:positionV relativeFrom="page">
                <wp:posOffset>464820</wp:posOffset>
              </wp:positionV>
              <wp:extent cx="1979930" cy="755650"/>
              <wp:effectExtent l="0" t="0" r="0" b="0"/>
              <wp:wrapNone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9930" cy="755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9"/>
                          </w:tblGrid>
                          <w:tr w:rsidR="001E34B0" w:rsidRPr="007F76B6" w14:paraId="333FB2BD" w14:textId="77777777" w:rsidTr="007F76B6">
                            <w:trPr>
                              <w:trHeight w:hRule="exact" w:val="1134"/>
                            </w:trPr>
                            <w:tc>
                              <w:tcPr>
                                <w:tcW w:w="3119" w:type="dxa"/>
                                <w:shd w:val="clear" w:color="auto" w:fill="auto"/>
                                <w:vAlign w:val="center"/>
                              </w:tcPr>
                              <w:p w14:paraId="4BE62394" w14:textId="77777777" w:rsidR="001E34B0" w:rsidRPr="007F76B6" w:rsidRDefault="00017AF4" w:rsidP="00F619C7">
                                <w:pPr>
                                  <w:pStyle w:val="KopfzeileStandard"/>
                                </w:pPr>
                                <w:r>
                                  <w:t>Bildungszentrum Zürichsee</w:t>
                                </w:r>
                              </w:p>
                              <w:p w14:paraId="56EFB2D7" w14:textId="12280E76" w:rsidR="001E34B0" w:rsidRPr="007F76B6" w:rsidRDefault="00AB618E" w:rsidP="00F619C7">
                                <w:pPr>
                                  <w:pStyle w:val="KopfzeileStandard"/>
                                  <w:rPr>
                                    <w:noProof/>
                                  </w:rPr>
                                </w:pPr>
                                <w:r>
                                  <w:t>M326- Projekt22</w:t>
                                </w:r>
                              </w:p>
                              <w:p w14:paraId="44ACC649" w14:textId="77777777" w:rsidR="001E34B0" w:rsidRPr="007F76B6" w:rsidRDefault="001E34B0" w:rsidP="00F619C7">
                                <w:pPr>
                                  <w:pStyle w:val="KopfzeileStandard"/>
                                </w:pPr>
                                <w:r w:rsidRPr="007F76B6">
                                  <w:fldChar w:fldCharType="begin"/>
                                </w:r>
                                <w:r w:rsidRPr="007F76B6">
                                  <w:instrText xml:space="preserve"> PAGE  </w:instrText>
                                </w:r>
                                <w:r w:rsidRPr="007F76B6">
                                  <w:fldChar w:fldCharType="separate"/>
                                </w:r>
                                <w:r w:rsidR="00017AF4">
                                  <w:rPr>
                                    <w:noProof/>
                                  </w:rPr>
                                  <w:t>2</w:t>
                                </w:r>
                                <w:r w:rsidRPr="007F76B6">
                                  <w:fldChar w:fldCharType="end"/>
                                </w:r>
                                <w:r w:rsidRPr="007F76B6">
                                  <w:t>/</w:t>
                                </w:r>
                                <w:r w:rsidR="008D08E3">
                                  <w:fldChar w:fldCharType="begin"/>
                                </w:r>
                                <w:r w:rsidR="008D08E3">
                                  <w:instrText xml:space="preserve"> NUMPAGES  </w:instrText>
                                </w:r>
                                <w:r w:rsidR="008D08E3">
                                  <w:fldChar w:fldCharType="separate"/>
                                </w:r>
                                <w:r w:rsidR="00017AF4">
                                  <w:rPr>
                                    <w:noProof/>
                                  </w:rPr>
                                  <w:t>2</w:t>
                                </w:r>
                                <w:r w:rsidR="008D08E3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DB8DCCB" w14:textId="77777777" w:rsidR="001E34B0" w:rsidRPr="004A2D85" w:rsidRDefault="001E34B0" w:rsidP="007028EC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2FD8F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10.75pt;margin-top:36.6pt;width:155.9pt;height:59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" filled="f" stroked="f" strokeweight=".5pt">
              <v:textbox inset="0,0,0,0">
                <w:txbxContent>
                  <w:tbl>
                    <w:tblPr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119"/>
                    </w:tblGrid>
                    <w:tr w:rsidR="001E34B0" w:rsidRPr="007F76B6" w14:paraId="333FB2BD" w14:textId="77777777" w:rsidTr="007F76B6">
                      <w:trPr>
                        <w:trHeight w:hRule="exact" w:val="1134"/>
                      </w:trPr>
                      <w:tc>
                        <w:tcPr>
                          <w:tcW w:w="3119" w:type="dxa"/>
                          <w:shd w:val="clear" w:color="auto" w:fill="auto"/>
                          <w:vAlign w:val="center"/>
                        </w:tcPr>
                        <w:p w14:paraId="4BE62394" w14:textId="77777777" w:rsidR="001E34B0" w:rsidRPr="007F76B6" w:rsidRDefault="00017AF4" w:rsidP="00F619C7">
                          <w:pPr>
                            <w:pStyle w:val="KopfzeileStandard"/>
                          </w:pPr>
                          <w:r>
                            <w:t>Bildungszentrum Zürichsee</w:t>
                          </w:r>
                        </w:p>
                        <w:p w14:paraId="56EFB2D7" w14:textId="12280E76" w:rsidR="001E34B0" w:rsidRPr="007F76B6" w:rsidRDefault="00AB618E" w:rsidP="00F619C7">
                          <w:pPr>
                            <w:pStyle w:val="KopfzeileStandard"/>
                            <w:rPr>
                              <w:noProof/>
                            </w:rPr>
                          </w:pPr>
                          <w:r>
                            <w:t>M326- Projekt22</w:t>
                          </w:r>
                        </w:p>
                        <w:p w14:paraId="44ACC649" w14:textId="77777777" w:rsidR="001E34B0" w:rsidRPr="007F76B6" w:rsidRDefault="001E34B0" w:rsidP="00F619C7">
                          <w:pPr>
                            <w:pStyle w:val="KopfzeileStandard"/>
                          </w:pPr>
                          <w:r w:rsidRPr="007F76B6">
                            <w:fldChar w:fldCharType="begin"/>
                          </w:r>
                          <w:r w:rsidRPr="007F76B6">
                            <w:instrText xml:space="preserve"> PAGE  </w:instrText>
                          </w:r>
                          <w:r w:rsidRPr="007F76B6">
                            <w:fldChar w:fldCharType="separate"/>
                          </w:r>
                          <w:r w:rsidR="00017AF4">
                            <w:rPr>
                              <w:noProof/>
                            </w:rPr>
                            <w:t>2</w:t>
                          </w:r>
                          <w:r w:rsidRPr="007F76B6">
                            <w:fldChar w:fldCharType="end"/>
                          </w:r>
                          <w:r w:rsidRPr="007F76B6">
                            <w:t>/</w:t>
                          </w:r>
                          <w:r w:rsidR="008D08E3">
                            <w:fldChar w:fldCharType="begin"/>
                          </w:r>
                          <w:r w:rsidR="008D08E3">
                            <w:instrText xml:space="preserve"> NUMPAGES  </w:instrText>
                          </w:r>
                          <w:r w:rsidR="008D08E3">
                            <w:fldChar w:fldCharType="separate"/>
                          </w:r>
                          <w:r w:rsidR="00017AF4">
                            <w:rPr>
                              <w:noProof/>
                            </w:rPr>
                            <w:t>2</w:t>
                          </w:r>
                          <w:r w:rsidR="008D08E3"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DB8DCCB" w14:textId="77777777" w:rsidR="001E34B0" w:rsidRPr="004A2D85" w:rsidRDefault="001E34B0" w:rsidP="007028E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1E34B0" w:rsidRPr="007F76B6" w14:paraId="5668FA85" w14:textId="77777777" w:rsidTr="00BB49D9">
      <w:trPr>
        <w:trHeight w:hRule="exact" w:val="853"/>
      </w:trPr>
      <w:tc>
        <w:tcPr>
          <w:tcW w:w="8720" w:type="dxa"/>
          <w:shd w:val="clear" w:color="auto" w:fill="auto"/>
          <w:vAlign w:val="center"/>
        </w:tcPr>
        <w:p w14:paraId="69394DC2" w14:textId="5D35F570" w:rsidR="001E34B0" w:rsidRPr="007F76B6" w:rsidRDefault="00365236" w:rsidP="001A4894">
          <w:pPr>
            <w:pStyle w:val="Kopfzeile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38F61E82" wp14:editId="1D2043F5">
                <wp:simplePos x="0" y="0"/>
                <wp:positionH relativeFrom="page">
                  <wp:posOffset>-1225550</wp:posOffset>
                </wp:positionH>
                <wp:positionV relativeFrom="page">
                  <wp:posOffset>-437515</wp:posOffset>
                </wp:positionV>
                <wp:extent cx="856615" cy="1133475"/>
                <wp:effectExtent l="0" t="0" r="0" b="0"/>
                <wp:wrapNone/>
                <wp:docPr id="4" name="leu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u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1133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752" behindDoc="0" locked="1" layoutInCell="1" allowOverlap="1" wp14:anchorId="54FD269C" wp14:editId="2194032C">
                <wp:simplePos x="0" y="0"/>
                <wp:positionH relativeFrom="page">
                  <wp:posOffset>-341630</wp:posOffset>
                </wp:positionH>
                <wp:positionV relativeFrom="page">
                  <wp:posOffset>-17780</wp:posOffset>
                </wp:positionV>
                <wp:extent cx="287655" cy="287655"/>
                <wp:effectExtent l="0" t="0" r="0" b="0"/>
                <wp:wrapNone/>
                <wp:docPr id="3" name="wappen_gruen_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ppen_gruen_1" hidden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B618E">
            <w:t>Modul 326</w:t>
          </w:r>
          <w:r w:rsidR="00B40143">
            <w:t xml:space="preserve"> </w:t>
          </w:r>
          <w:r w:rsidR="00AB618E">
            <w:t xml:space="preserve">Auftrag </w:t>
          </w:r>
          <w:r w:rsidR="00AD6B8C">
            <w:t>4</w:t>
          </w:r>
        </w:p>
      </w:tc>
    </w:tr>
    <w:tr w:rsidR="001E34B0" w:rsidRPr="007F76B6" w14:paraId="33C37588" w14:textId="77777777" w:rsidTr="007F76B6">
      <w:tc>
        <w:tcPr>
          <w:tcW w:w="8720" w:type="dxa"/>
          <w:shd w:val="clear" w:color="auto" w:fill="auto"/>
        </w:tcPr>
        <w:p w14:paraId="145FA180" w14:textId="77777777" w:rsidR="001E34B0" w:rsidRPr="007F76B6" w:rsidRDefault="001E34B0" w:rsidP="001A4894">
          <w:pPr>
            <w:pStyle w:val="Kopfzeileklein"/>
          </w:pPr>
        </w:p>
      </w:tc>
    </w:tr>
  </w:tbl>
  <w:p w14:paraId="6C80A790" w14:textId="300FFFC4" w:rsidR="001E34B0" w:rsidRDefault="00365236" w:rsidP="00F619C7">
    <w:r>
      <w:rPr>
        <w:noProof/>
      </w:rPr>
      <w:drawing>
        <wp:anchor distT="0" distB="0" distL="114300" distR="114300" simplePos="0" relativeHeight="251655680" behindDoc="0" locked="1" layoutInCell="1" allowOverlap="1" wp14:anchorId="0EBF1028" wp14:editId="3DF9B7E1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290" cy="288290"/>
          <wp:effectExtent l="0" t="0" r="0" b="0"/>
          <wp:wrapNone/>
          <wp:docPr id="2" name="wappen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ppen_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656" behindDoc="0" locked="1" layoutInCell="1" allowOverlap="1" wp14:anchorId="52DB8E12" wp14:editId="4DF8D1C1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030" cy="1148715"/>
          <wp:effectExtent l="0" t="0" r="0" b="0"/>
          <wp:wrapNone/>
          <wp:docPr id="1" name="leu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u_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48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CF6"/>
    <w:multiLevelType w:val="hybridMultilevel"/>
    <w:tmpl w:val="8AF41A08"/>
    <w:lvl w:ilvl="0" w:tplc="F09E94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43FE"/>
    <w:multiLevelType w:val="hybridMultilevel"/>
    <w:tmpl w:val="014C2A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BB4"/>
    <w:multiLevelType w:val="hybridMultilevel"/>
    <w:tmpl w:val="6BFE547C"/>
    <w:lvl w:ilvl="0" w:tplc="0E9A7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7D9B"/>
    <w:multiLevelType w:val="hybridMultilevel"/>
    <w:tmpl w:val="13447B3C"/>
    <w:lvl w:ilvl="0" w:tplc="DB82AC7E">
      <w:start w:val="2"/>
      <w:numFmt w:val="bullet"/>
      <w:lvlText w:val="-"/>
      <w:lvlJc w:val="left"/>
      <w:pPr>
        <w:ind w:left="720" w:hanging="360"/>
      </w:pPr>
      <w:rPr>
        <w:rFonts w:ascii="Arial Black" w:eastAsia="Times New Roman" w:hAnsi="Arial Blac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6B2A"/>
    <w:multiLevelType w:val="hybridMultilevel"/>
    <w:tmpl w:val="D1E61C2A"/>
    <w:lvl w:ilvl="0" w:tplc="DE1C5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45F"/>
    <w:multiLevelType w:val="hybridMultilevel"/>
    <w:tmpl w:val="39B0A1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823F1"/>
    <w:multiLevelType w:val="multilevel"/>
    <w:tmpl w:val="1A28C5BC"/>
    <w:styleLink w:val="ListeAufzhlung"/>
    <w:lvl w:ilvl="0">
      <w:start w:val="1"/>
      <w:numFmt w:val="bullet"/>
      <w:pStyle w:val="Aufzhlung"/>
      <w:lvlText w:val="–"/>
      <w:lvlJc w:val="left"/>
      <w:pPr>
        <w:ind w:left="397" w:hanging="397"/>
      </w:pPr>
      <w:rPr>
        <w:rFonts w:ascii="Arial" w:hAnsi="Arial" w:hint="default"/>
        <w:color w:val="auto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2C6848C9"/>
    <w:multiLevelType w:val="multilevel"/>
    <w:tmpl w:val="A664E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A36F97"/>
    <w:multiLevelType w:val="hybridMultilevel"/>
    <w:tmpl w:val="71A42390"/>
    <w:lvl w:ilvl="0" w:tplc="5D340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66FF4"/>
    <w:multiLevelType w:val="multilevel"/>
    <w:tmpl w:val="551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573714"/>
    <w:multiLevelType w:val="hybridMultilevel"/>
    <w:tmpl w:val="0C58F856"/>
    <w:lvl w:ilvl="0" w:tplc="EA9C01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A55CD"/>
    <w:multiLevelType w:val="hybridMultilevel"/>
    <w:tmpl w:val="C86419B0"/>
    <w:lvl w:ilvl="0" w:tplc="552E420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F34C4"/>
    <w:multiLevelType w:val="multilevel"/>
    <w:tmpl w:val="E86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54179"/>
    <w:multiLevelType w:val="multilevel"/>
    <w:tmpl w:val="08923F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800"/>
      </w:pPr>
      <w:rPr>
        <w:rFonts w:hint="default"/>
      </w:rPr>
    </w:lvl>
  </w:abstractNum>
  <w:abstractNum w:abstractNumId="14" w15:restartNumberingAfterBreak="0">
    <w:nsid w:val="65DA3223"/>
    <w:multiLevelType w:val="multilevel"/>
    <w:tmpl w:val="E9F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94C5107"/>
    <w:multiLevelType w:val="hybridMultilevel"/>
    <w:tmpl w:val="5E684E66"/>
    <w:lvl w:ilvl="0" w:tplc="1612F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064DD"/>
    <w:multiLevelType w:val="multilevel"/>
    <w:tmpl w:val="A2F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36416D"/>
    <w:multiLevelType w:val="hybridMultilevel"/>
    <w:tmpl w:val="749E6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61403"/>
    <w:multiLevelType w:val="hybridMultilevel"/>
    <w:tmpl w:val="B9FEF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23F9"/>
    <w:multiLevelType w:val="multilevel"/>
    <w:tmpl w:val="7122C702"/>
    <w:lvl w:ilvl="0">
      <w:start w:val="9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45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4234683">
    <w:abstractNumId w:val="6"/>
  </w:num>
  <w:num w:numId="2" w16cid:durableId="19367905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390984">
    <w:abstractNumId w:val="19"/>
  </w:num>
  <w:num w:numId="4" w16cid:durableId="1200777425">
    <w:abstractNumId w:val="14"/>
  </w:num>
  <w:num w:numId="5" w16cid:durableId="744453976">
    <w:abstractNumId w:val="5"/>
  </w:num>
  <w:num w:numId="6" w16cid:durableId="229193554">
    <w:abstractNumId w:val="8"/>
  </w:num>
  <w:num w:numId="7" w16cid:durableId="1736128416">
    <w:abstractNumId w:val="13"/>
  </w:num>
  <w:num w:numId="8" w16cid:durableId="150290802">
    <w:abstractNumId w:val="2"/>
  </w:num>
  <w:num w:numId="9" w16cid:durableId="47923643">
    <w:abstractNumId w:val="15"/>
  </w:num>
  <w:num w:numId="10" w16cid:durableId="151531038">
    <w:abstractNumId w:val="1"/>
  </w:num>
  <w:num w:numId="11" w16cid:durableId="1563099412">
    <w:abstractNumId w:val="3"/>
  </w:num>
  <w:num w:numId="12" w16cid:durableId="131291266">
    <w:abstractNumId w:val="11"/>
  </w:num>
  <w:num w:numId="13" w16cid:durableId="1354381392">
    <w:abstractNumId w:val="7"/>
  </w:num>
  <w:num w:numId="14" w16cid:durableId="1561361055">
    <w:abstractNumId w:val="4"/>
  </w:num>
  <w:num w:numId="15" w16cid:durableId="719131290">
    <w:abstractNumId w:val="0"/>
  </w:num>
  <w:num w:numId="16" w16cid:durableId="1877426506">
    <w:abstractNumId w:val="10"/>
  </w:num>
  <w:num w:numId="17" w16cid:durableId="1532954523">
    <w:abstractNumId w:val="18"/>
  </w:num>
  <w:num w:numId="18" w16cid:durableId="831724621">
    <w:abstractNumId w:val="9"/>
  </w:num>
  <w:num w:numId="19" w16cid:durableId="1258442840">
    <w:abstractNumId w:val="12"/>
  </w:num>
  <w:num w:numId="20" w16cid:durableId="2139646076">
    <w:abstractNumId w:val="16"/>
  </w:num>
  <w:num w:numId="21" w16cid:durableId="19606019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E"/>
    <w:rsid w:val="000161BB"/>
    <w:rsid w:val="00017AF4"/>
    <w:rsid w:val="00020F1D"/>
    <w:rsid w:val="00026A3D"/>
    <w:rsid w:val="0002733E"/>
    <w:rsid w:val="0004731E"/>
    <w:rsid w:val="000478E1"/>
    <w:rsid w:val="00047CE5"/>
    <w:rsid w:val="00057EED"/>
    <w:rsid w:val="00076AE7"/>
    <w:rsid w:val="00080D4C"/>
    <w:rsid w:val="00090EA1"/>
    <w:rsid w:val="000A01D1"/>
    <w:rsid w:val="000A43BA"/>
    <w:rsid w:val="000A502D"/>
    <w:rsid w:val="000A7221"/>
    <w:rsid w:val="000A7431"/>
    <w:rsid w:val="000B60F6"/>
    <w:rsid w:val="000C462A"/>
    <w:rsid w:val="000D0A8C"/>
    <w:rsid w:val="000D6560"/>
    <w:rsid w:val="000E05F2"/>
    <w:rsid w:val="000E67C4"/>
    <w:rsid w:val="000E7536"/>
    <w:rsid w:val="000F4ABF"/>
    <w:rsid w:val="000F660E"/>
    <w:rsid w:val="001012F1"/>
    <w:rsid w:val="00120093"/>
    <w:rsid w:val="00121906"/>
    <w:rsid w:val="0012395E"/>
    <w:rsid w:val="001455AA"/>
    <w:rsid w:val="0015409C"/>
    <w:rsid w:val="001706C6"/>
    <w:rsid w:val="00170D9E"/>
    <w:rsid w:val="001750DF"/>
    <w:rsid w:val="001805E1"/>
    <w:rsid w:val="00182CDB"/>
    <w:rsid w:val="00197995"/>
    <w:rsid w:val="001A2CCF"/>
    <w:rsid w:val="001A4894"/>
    <w:rsid w:val="001A7B6D"/>
    <w:rsid w:val="001B5C2C"/>
    <w:rsid w:val="001C34FA"/>
    <w:rsid w:val="001D1096"/>
    <w:rsid w:val="001D2CC3"/>
    <w:rsid w:val="001E34B0"/>
    <w:rsid w:val="001E65C9"/>
    <w:rsid w:val="001F2A73"/>
    <w:rsid w:val="001F39C5"/>
    <w:rsid w:val="001F6D97"/>
    <w:rsid w:val="00206582"/>
    <w:rsid w:val="002075AE"/>
    <w:rsid w:val="002301AD"/>
    <w:rsid w:val="00243490"/>
    <w:rsid w:val="002502B0"/>
    <w:rsid w:val="00254E9A"/>
    <w:rsid w:val="00256E32"/>
    <w:rsid w:val="00261EE8"/>
    <w:rsid w:val="00264791"/>
    <w:rsid w:val="00270055"/>
    <w:rsid w:val="00276CDD"/>
    <w:rsid w:val="00290619"/>
    <w:rsid w:val="00294A96"/>
    <w:rsid w:val="002A032D"/>
    <w:rsid w:val="002A24AC"/>
    <w:rsid w:val="002A5A7F"/>
    <w:rsid w:val="002C0561"/>
    <w:rsid w:val="002E007A"/>
    <w:rsid w:val="002F0666"/>
    <w:rsid w:val="00301B2A"/>
    <w:rsid w:val="003039BA"/>
    <w:rsid w:val="00303C40"/>
    <w:rsid w:val="00304129"/>
    <w:rsid w:val="00314D27"/>
    <w:rsid w:val="0031743D"/>
    <w:rsid w:val="00323A5C"/>
    <w:rsid w:val="003308D2"/>
    <w:rsid w:val="00364175"/>
    <w:rsid w:val="00365236"/>
    <w:rsid w:val="00365AD4"/>
    <w:rsid w:val="00365F4C"/>
    <w:rsid w:val="00371934"/>
    <w:rsid w:val="003838FC"/>
    <w:rsid w:val="003A2598"/>
    <w:rsid w:val="003A25F5"/>
    <w:rsid w:val="003A611C"/>
    <w:rsid w:val="003B66F4"/>
    <w:rsid w:val="003C1877"/>
    <w:rsid w:val="003C2E08"/>
    <w:rsid w:val="003D17A6"/>
    <w:rsid w:val="003D1DB3"/>
    <w:rsid w:val="003D2CD8"/>
    <w:rsid w:val="003E0705"/>
    <w:rsid w:val="003E14BF"/>
    <w:rsid w:val="003F04CB"/>
    <w:rsid w:val="003F6F17"/>
    <w:rsid w:val="004009C8"/>
    <w:rsid w:val="00413F64"/>
    <w:rsid w:val="004202F9"/>
    <w:rsid w:val="00427633"/>
    <w:rsid w:val="00437279"/>
    <w:rsid w:val="0044093C"/>
    <w:rsid w:val="004508A4"/>
    <w:rsid w:val="00462B93"/>
    <w:rsid w:val="00467E80"/>
    <w:rsid w:val="0048291E"/>
    <w:rsid w:val="00484FED"/>
    <w:rsid w:val="0048532F"/>
    <w:rsid w:val="00497529"/>
    <w:rsid w:val="004A05A1"/>
    <w:rsid w:val="004A70F9"/>
    <w:rsid w:val="004B3780"/>
    <w:rsid w:val="004D2864"/>
    <w:rsid w:val="004D7D20"/>
    <w:rsid w:val="004E026D"/>
    <w:rsid w:val="004F3574"/>
    <w:rsid w:val="004F6CF3"/>
    <w:rsid w:val="00500787"/>
    <w:rsid w:val="00515C7E"/>
    <w:rsid w:val="00527AE5"/>
    <w:rsid w:val="005426EF"/>
    <w:rsid w:val="00547C45"/>
    <w:rsid w:val="00550EF9"/>
    <w:rsid w:val="00552732"/>
    <w:rsid w:val="0055656C"/>
    <w:rsid w:val="00570674"/>
    <w:rsid w:val="00594DE8"/>
    <w:rsid w:val="005B5E0F"/>
    <w:rsid w:val="005C276F"/>
    <w:rsid w:val="005D1ADC"/>
    <w:rsid w:val="005D4FC2"/>
    <w:rsid w:val="005D72F1"/>
    <w:rsid w:val="005F1060"/>
    <w:rsid w:val="005F5441"/>
    <w:rsid w:val="006024D7"/>
    <w:rsid w:val="00607FB8"/>
    <w:rsid w:val="0061676A"/>
    <w:rsid w:val="00617F54"/>
    <w:rsid w:val="00644246"/>
    <w:rsid w:val="00651D30"/>
    <w:rsid w:val="006542BD"/>
    <w:rsid w:val="0066760B"/>
    <w:rsid w:val="00670234"/>
    <w:rsid w:val="00672EDD"/>
    <w:rsid w:val="00690443"/>
    <w:rsid w:val="006927C8"/>
    <w:rsid w:val="0069632F"/>
    <w:rsid w:val="006A4593"/>
    <w:rsid w:val="006D022B"/>
    <w:rsid w:val="006E46F7"/>
    <w:rsid w:val="006F3024"/>
    <w:rsid w:val="007000DD"/>
    <w:rsid w:val="00700734"/>
    <w:rsid w:val="007028EC"/>
    <w:rsid w:val="00723B78"/>
    <w:rsid w:val="00726C01"/>
    <w:rsid w:val="00726F0C"/>
    <w:rsid w:val="00736C48"/>
    <w:rsid w:val="00740D4B"/>
    <w:rsid w:val="00741B82"/>
    <w:rsid w:val="007426B4"/>
    <w:rsid w:val="00746444"/>
    <w:rsid w:val="007518C6"/>
    <w:rsid w:val="00751BC6"/>
    <w:rsid w:val="00761683"/>
    <w:rsid w:val="00762FFC"/>
    <w:rsid w:val="007806FB"/>
    <w:rsid w:val="00783958"/>
    <w:rsid w:val="00785BD0"/>
    <w:rsid w:val="00793C9C"/>
    <w:rsid w:val="007940E0"/>
    <w:rsid w:val="007A2200"/>
    <w:rsid w:val="007A5BF8"/>
    <w:rsid w:val="007B4AC6"/>
    <w:rsid w:val="007C7543"/>
    <w:rsid w:val="007D538B"/>
    <w:rsid w:val="007D6F67"/>
    <w:rsid w:val="007E7E0A"/>
    <w:rsid w:val="007F0209"/>
    <w:rsid w:val="007F76B6"/>
    <w:rsid w:val="00805126"/>
    <w:rsid w:val="00806572"/>
    <w:rsid w:val="008135F4"/>
    <w:rsid w:val="00832B0C"/>
    <w:rsid w:val="00836904"/>
    <w:rsid w:val="0084374F"/>
    <w:rsid w:val="0084545C"/>
    <w:rsid w:val="00862B4D"/>
    <w:rsid w:val="00863C4C"/>
    <w:rsid w:val="00871C1E"/>
    <w:rsid w:val="008730EA"/>
    <w:rsid w:val="008800FE"/>
    <w:rsid w:val="00884947"/>
    <w:rsid w:val="0089055E"/>
    <w:rsid w:val="00893FAA"/>
    <w:rsid w:val="00895FD5"/>
    <w:rsid w:val="008A640B"/>
    <w:rsid w:val="008A7D6B"/>
    <w:rsid w:val="008B39A3"/>
    <w:rsid w:val="008C52D7"/>
    <w:rsid w:val="008D08E3"/>
    <w:rsid w:val="008D0C91"/>
    <w:rsid w:val="008D274E"/>
    <w:rsid w:val="008D3A9F"/>
    <w:rsid w:val="008D67C5"/>
    <w:rsid w:val="008E023E"/>
    <w:rsid w:val="008E3B4D"/>
    <w:rsid w:val="008E6193"/>
    <w:rsid w:val="009022F3"/>
    <w:rsid w:val="00911E15"/>
    <w:rsid w:val="00913204"/>
    <w:rsid w:val="009161C4"/>
    <w:rsid w:val="009203A2"/>
    <w:rsid w:val="009239EC"/>
    <w:rsid w:val="00932382"/>
    <w:rsid w:val="00932665"/>
    <w:rsid w:val="00932C5C"/>
    <w:rsid w:val="00933903"/>
    <w:rsid w:val="009577BF"/>
    <w:rsid w:val="00960379"/>
    <w:rsid w:val="00960B47"/>
    <w:rsid w:val="0096533F"/>
    <w:rsid w:val="00967BEA"/>
    <w:rsid w:val="00987D36"/>
    <w:rsid w:val="009A5F96"/>
    <w:rsid w:val="009A7E19"/>
    <w:rsid w:val="009B034E"/>
    <w:rsid w:val="009B1C93"/>
    <w:rsid w:val="009B682D"/>
    <w:rsid w:val="009C02B1"/>
    <w:rsid w:val="009C2D5E"/>
    <w:rsid w:val="009D26C3"/>
    <w:rsid w:val="009D5780"/>
    <w:rsid w:val="009D601E"/>
    <w:rsid w:val="009E0DB5"/>
    <w:rsid w:val="009E5D00"/>
    <w:rsid w:val="009E6745"/>
    <w:rsid w:val="009F21E0"/>
    <w:rsid w:val="009F485C"/>
    <w:rsid w:val="009F5EA4"/>
    <w:rsid w:val="00A019E7"/>
    <w:rsid w:val="00A076EF"/>
    <w:rsid w:val="00A11A31"/>
    <w:rsid w:val="00A145F8"/>
    <w:rsid w:val="00A14AB2"/>
    <w:rsid w:val="00A2173A"/>
    <w:rsid w:val="00A217E3"/>
    <w:rsid w:val="00A22106"/>
    <w:rsid w:val="00A2380A"/>
    <w:rsid w:val="00A23DD9"/>
    <w:rsid w:val="00A314BD"/>
    <w:rsid w:val="00A368BB"/>
    <w:rsid w:val="00A6066F"/>
    <w:rsid w:val="00A77465"/>
    <w:rsid w:val="00A80291"/>
    <w:rsid w:val="00A813FE"/>
    <w:rsid w:val="00AA10D7"/>
    <w:rsid w:val="00AB0925"/>
    <w:rsid w:val="00AB31A0"/>
    <w:rsid w:val="00AB618E"/>
    <w:rsid w:val="00AB6954"/>
    <w:rsid w:val="00AB7F23"/>
    <w:rsid w:val="00AC55A7"/>
    <w:rsid w:val="00AD1747"/>
    <w:rsid w:val="00AD3C46"/>
    <w:rsid w:val="00AD6B8C"/>
    <w:rsid w:val="00AF0914"/>
    <w:rsid w:val="00AF27E2"/>
    <w:rsid w:val="00B026BE"/>
    <w:rsid w:val="00B06F13"/>
    <w:rsid w:val="00B23ED9"/>
    <w:rsid w:val="00B40143"/>
    <w:rsid w:val="00B454F6"/>
    <w:rsid w:val="00B640AD"/>
    <w:rsid w:val="00B64F5C"/>
    <w:rsid w:val="00B66E22"/>
    <w:rsid w:val="00B718F3"/>
    <w:rsid w:val="00B72F8B"/>
    <w:rsid w:val="00B731EC"/>
    <w:rsid w:val="00B741A3"/>
    <w:rsid w:val="00B762A0"/>
    <w:rsid w:val="00B81E5D"/>
    <w:rsid w:val="00BA5D13"/>
    <w:rsid w:val="00BA5E72"/>
    <w:rsid w:val="00BB49D9"/>
    <w:rsid w:val="00BC771C"/>
    <w:rsid w:val="00BE034B"/>
    <w:rsid w:val="00C012F2"/>
    <w:rsid w:val="00C04D94"/>
    <w:rsid w:val="00C11FA8"/>
    <w:rsid w:val="00C12FD8"/>
    <w:rsid w:val="00C23EFE"/>
    <w:rsid w:val="00C24288"/>
    <w:rsid w:val="00C247AD"/>
    <w:rsid w:val="00C27BF3"/>
    <w:rsid w:val="00C44D72"/>
    <w:rsid w:val="00C52727"/>
    <w:rsid w:val="00C63F25"/>
    <w:rsid w:val="00C64087"/>
    <w:rsid w:val="00C7473E"/>
    <w:rsid w:val="00C8135B"/>
    <w:rsid w:val="00C90376"/>
    <w:rsid w:val="00CA773D"/>
    <w:rsid w:val="00CB0078"/>
    <w:rsid w:val="00CE2B74"/>
    <w:rsid w:val="00D007B2"/>
    <w:rsid w:val="00D05C2C"/>
    <w:rsid w:val="00D42A40"/>
    <w:rsid w:val="00D43F0C"/>
    <w:rsid w:val="00D55488"/>
    <w:rsid w:val="00D61D98"/>
    <w:rsid w:val="00D63B61"/>
    <w:rsid w:val="00D731AE"/>
    <w:rsid w:val="00DA3DFA"/>
    <w:rsid w:val="00DA4F15"/>
    <w:rsid w:val="00DA5A45"/>
    <w:rsid w:val="00DA5D31"/>
    <w:rsid w:val="00DB6D0F"/>
    <w:rsid w:val="00DE4B05"/>
    <w:rsid w:val="00DF2BE6"/>
    <w:rsid w:val="00DF3FF5"/>
    <w:rsid w:val="00DF409A"/>
    <w:rsid w:val="00E3285F"/>
    <w:rsid w:val="00E34CA0"/>
    <w:rsid w:val="00E4325A"/>
    <w:rsid w:val="00E47F47"/>
    <w:rsid w:val="00E509DD"/>
    <w:rsid w:val="00E54D08"/>
    <w:rsid w:val="00E64314"/>
    <w:rsid w:val="00E66124"/>
    <w:rsid w:val="00E81061"/>
    <w:rsid w:val="00E84933"/>
    <w:rsid w:val="00E96E38"/>
    <w:rsid w:val="00EB25BF"/>
    <w:rsid w:val="00EB635B"/>
    <w:rsid w:val="00EB6391"/>
    <w:rsid w:val="00ED6CD0"/>
    <w:rsid w:val="00EE75F7"/>
    <w:rsid w:val="00F0088A"/>
    <w:rsid w:val="00F167AA"/>
    <w:rsid w:val="00F33B28"/>
    <w:rsid w:val="00F349E9"/>
    <w:rsid w:val="00F35672"/>
    <w:rsid w:val="00F40E3D"/>
    <w:rsid w:val="00F40ED9"/>
    <w:rsid w:val="00F44BBE"/>
    <w:rsid w:val="00F50A87"/>
    <w:rsid w:val="00F606AA"/>
    <w:rsid w:val="00F619C7"/>
    <w:rsid w:val="00F63CDE"/>
    <w:rsid w:val="00F66448"/>
    <w:rsid w:val="00FB275F"/>
    <w:rsid w:val="00FD60C4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4F9832"/>
  <w15:docId w15:val="{B929E989-9090-40A5-BD0C-82C1A7D2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6193"/>
    <w:pPr>
      <w:spacing w:after="240"/>
    </w:pPr>
    <w:rPr>
      <w:sz w:val="21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rsid w:val="008E6193"/>
    <w:pPr>
      <w:keepNext/>
      <w:keepLines/>
      <w:pageBreakBefore/>
      <w:numPr>
        <w:numId w:val="3"/>
      </w:numPr>
      <w:tabs>
        <w:tab w:val="left" w:pos="567"/>
      </w:tabs>
      <w:spacing w:after="120"/>
      <w:ind w:left="431" w:hanging="431"/>
      <w:contextualSpacing/>
      <w:outlineLvl w:val="0"/>
    </w:pPr>
    <w:rPr>
      <w:rFonts w:ascii="Arial Black" w:eastAsia="Times New Roman" w:hAnsi="Arial Black"/>
      <w:bCs/>
      <w:color w:val="0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8E6193"/>
    <w:pPr>
      <w:keepNext/>
      <w:keepLines/>
      <w:numPr>
        <w:ilvl w:val="1"/>
        <w:numId w:val="3"/>
      </w:numPr>
      <w:spacing w:before="120"/>
      <w:ind w:left="578" w:hanging="578"/>
      <w:outlineLvl w:val="1"/>
    </w:pPr>
    <w:rPr>
      <w:rFonts w:ascii="Arial Black" w:eastAsia="Times New Roman" w:hAnsi="Arial Black"/>
      <w:bCs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94DE8"/>
    <w:pPr>
      <w:keepNext/>
      <w:keepLines/>
      <w:numPr>
        <w:ilvl w:val="2"/>
        <w:numId w:val="3"/>
      </w:numPr>
      <w:outlineLvl w:val="2"/>
    </w:pPr>
    <w:rPr>
      <w:rFonts w:ascii="Arial Black" w:eastAsia="Times New Roman" w:hAnsi="Arial Black"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C813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773D"/>
    <w:pPr>
      <w:tabs>
        <w:tab w:val="center" w:pos="4536"/>
        <w:tab w:val="right" w:pos="9072"/>
      </w:tabs>
      <w:spacing w:line="480" w:lineRule="exact"/>
      <w:ind w:left="-28"/>
    </w:pPr>
    <w:rPr>
      <w:rFonts w:ascii="Arial Black" w:hAnsi="Arial Black"/>
      <w:color w:val="000000"/>
      <w:spacing w:val="-20"/>
      <w:sz w:val="48"/>
    </w:rPr>
  </w:style>
  <w:style w:type="character" w:customStyle="1" w:styleId="KopfzeileZchn">
    <w:name w:val="Kopfzeile Zchn"/>
    <w:link w:val="Kopfzeile"/>
    <w:uiPriority w:val="99"/>
    <w:rsid w:val="00CA773D"/>
    <w:rPr>
      <w:rFonts w:ascii="Arial Black" w:hAnsi="Arial Black"/>
      <w:color w:val="000000"/>
      <w:spacing w:val="-20"/>
      <w:sz w:val="48"/>
    </w:rPr>
  </w:style>
  <w:style w:type="paragraph" w:styleId="Fuzeile">
    <w:name w:val="footer"/>
    <w:basedOn w:val="Standard"/>
    <w:link w:val="FuzeileZchn"/>
    <w:uiPriority w:val="99"/>
    <w:unhideWhenUsed/>
    <w:rsid w:val="00E5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54D08"/>
    <w:rPr>
      <w:sz w:val="21"/>
    </w:rPr>
  </w:style>
  <w:style w:type="character" w:customStyle="1" w:styleId="berschrift1Zchn">
    <w:name w:val="Überschrift 1 Zchn"/>
    <w:link w:val="berschrift1"/>
    <w:uiPriority w:val="9"/>
    <w:rsid w:val="008E6193"/>
    <w:rPr>
      <w:rFonts w:ascii="Arial Black" w:eastAsia="Times New Roman" w:hAnsi="Arial Black"/>
      <w:bCs/>
      <w:color w:val="000000"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8E6193"/>
    <w:rPr>
      <w:rFonts w:ascii="Arial Black" w:eastAsia="Times New Roman" w:hAnsi="Arial Black"/>
      <w:bCs/>
      <w:color w:val="000000"/>
      <w:sz w:val="21"/>
      <w:szCs w:val="26"/>
      <w:lang w:eastAsia="en-US"/>
    </w:rPr>
  </w:style>
  <w:style w:type="paragraph" w:customStyle="1" w:styleId="Kopfzeileklein">
    <w:name w:val="Kopfzeile_klein"/>
    <w:basedOn w:val="Kopfzeile"/>
    <w:rsid w:val="004E026D"/>
    <w:pPr>
      <w:spacing w:line="200" w:lineRule="exact"/>
      <w:ind w:left="0"/>
      <w:contextualSpacing/>
    </w:pPr>
    <w:rPr>
      <w:spacing w:val="0"/>
      <w:sz w:val="16"/>
    </w:rPr>
  </w:style>
  <w:style w:type="table" w:styleId="Tabellenraster">
    <w:name w:val="Table Grid"/>
    <w:basedOn w:val="NormaleTabelle"/>
    <w:uiPriority w:val="59"/>
    <w:rsid w:val="00BC771C"/>
    <w:pPr>
      <w:spacing w:line="248" w:lineRule="exact"/>
    </w:pPr>
    <w:rPr>
      <w:sz w:val="21"/>
    </w:rPr>
    <w:tblPr>
      <w:tblCellMar>
        <w:left w:w="0" w:type="dxa"/>
        <w:right w:w="0" w:type="dxa"/>
      </w:tblCellMar>
    </w:tblPr>
  </w:style>
  <w:style w:type="character" w:customStyle="1" w:styleId="berschrift3Zchn">
    <w:name w:val="Überschrift 3 Zchn"/>
    <w:link w:val="berschrift3"/>
    <w:uiPriority w:val="9"/>
    <w:rsid w:val="00594DE8"/>
    <w:rPr>
      <w:rFonts w:ascii="Arial Black" w:eastAsia="Times New Roman" w:hAnsi="Arial Black" w:cs="Times New Roman"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D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A5D3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35672"/>
    <w:pPr>
      <w:spacing w:after="200" w:line="390" w:lineRule="exact"/>
      <w:ind w:left="-28"/>
      <w:contextualSpacing/>
    </w:pPr>
    <w:rPr>
      <w:rFonts w:ascii="Arial Black" w:eastAsia="Times New Roman" w:hAnsi="Arial Black"/>
      <w:color w:val="000000"/>
      <w:spacing w:val="-20"/>
      <w:kern w:val="28"/>
      <w:sz w:val="48"/>
      <w:szCs w:val="52"/>
    </w:rPr>
  </w:style>
  <w:style w:type="character" w:customStyle="1" w:styleId="TitelZchn">
    <w:name w:val="Titel Zchn"/>
    <w:link w:val="Titel"/>
    <w:uiPriority w:val="10"/>
    <w:rsid w:val="00F35672"/>
    <w:rPr>
      <w:rFonts w:ascii="Arial Black" w:eastAsia="Times New Roman" w:hAnsi="Arial Black" w:cs="Times New Roman"/>
      <w:color w:val="000000"/>
      <w:spacing w:val="-20"/>
      <w:kern w:val="28"/>
      <w:sz w:val="48"/>
      <w:szCs w:val="52"/>
    </w:rPr>
  </w:style>
  <w:style w:type="paragraph" w:customStyle="1" w:styleId="KopfzeileStandard">
    <w:name w:val="Kopfzeile_Standard"/>
    <w:basedOn w:val="Standard"/>
    <w:rsid w:val="00F619C7"/>
    <w:rPr>
      <w:color w:val="000000"/>
    </w:rPr>
  </w:style>
  <w:style w:type="paragraph" w:customStyle="1" w:styleId="Aufzhlung">
    <w:name w:val="Aufzählung"/>
    <w:basedOn w:val="Standard"/>
    <w:qFormat/>
    <w:rsid w:val="00AC55A7"/>
    <w:pPr>
      <w:numPr>
        <w:numId w:val="1"/>
      </w:numPr>
    </w:pPr>
  </w:style>
  <w:style w:type="numbering" w:customStyle="1" w:styleId="ListeAufzhlung">
    <w:name w:val="Liste_Aufzählung"/>
    <w:uiPriority w:val="99"/>
    <w:rsid w:val="00AC55A7"/>
    <w:pPr>
      <w:numPr>
        <w:numId w:val="1"/>
      </w:numPr>
    </w:pPr>
  </w:style>
  <w:style w:type="paragraph" w:styleId="Listenabsatz">
    <w:name w:val="List Paragraph"/>
    <w:basedOn w:val="Standard"/>
    <w:uiPriority w:val="34"/>
    <w:rsid w:val="0093390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8135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35B"/>
    <w:rPr>
      <w:rFonts w:asciiTheme="majorHAnsi" w:eastAsiaTheme="majorEastAsia" w:hAnsiTheme="majorHAnsi" w:cstheme="majorBidi"/>
      <w:i/>
      <w:iCs/>
      <w:color w:val="365F91" w:themeColor="accent1" w:themeShade="BF"/>
      <w:sz w:val="21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B5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B5C2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1.wmf"/><Relationship Id="rId1" Type="http://schemas.openxmlformats.org/officeDocument/2006/relationships/image" Target="media/image3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p\OneDrive%20-%20Bildungszentrum%20Z&#252;richsee\Vorlagen\Skript%20BZZ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74FE1F2AC2D14BBEC71CBAD2AEFD97" ma:contentTypeVersion="36" ma:contentTypeDescription="Ein neues Dokument erstellen." ma:contentTypeScope="" ma:versionID="1da9627f6a2756f1b6cbf0260c2d6857">
  <xsd:schema xmlns:xsd="http://www.w3.org/2001/XMLSchema" xmlns:xs="http://www.w3.org/2001/XMLSchema" xmlns:p="http://schemas.microsoft.com/office/2006/metadata/properties" xmlns:ns2="a5678e29-1574-411f-be6b-d7de768adb54" xmlns:ns3="68d819ab-68ec-4b10-8deb-0d6e8670f3b1" targetNamespace="http://schemas.microsoft.com/office/2006/metadata/properties" ma:root="true" ma:fieldsID="cbd6d80e51414307914d14367b29507c" ns2:_="" ns3:_="">
    <xsd:import namespace="a5678e29-1574-411f-be6b-d7de768adb54"/>
    <xsd:import namespace="68d819ab-68ec-4b10-8deb-0d6e8670f3b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78e29-1574-411f-be6b-d7de768adb5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markierungen" ma:readOnly="false" ma:fieldId="{5cf76f15-5ced-4ddc-b409-7134ff3c332f}" ma:taxonomyMulti="true" ma:sspId="8b075c07-ef1e-4768-bfd5-1e7697736f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819ab-68ec-4b10-8deb-0d6e8670f3b1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ee7aad8c-b89d-455e-8312-426d93507a0f}" ma:internalName="TaxCatchAll" ma:showField="CatchAllData" ma:web="68d819ab-68ec-4b10-8deb-0d6e8670f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819ab-68ec-4b10-8deb-0d6e8670f3b1">
      <UserInfo>
        <DisplayName>Lustenberger, Ruth (BZZ)</DisplayName>
        <AccountId>917</AccountId>
        <AccountType/>
      </UserInfo>
    </SharedWithUsers>
    <Self_Registration_Enabled xmlns="a5678e29-1574-411f-be6b-d7de768adb54" xsi:nil="true"/>
    <Students xmlns="a5678e29-1574-411f-be6b-d7de768adb54">
      <UserInfo>
        <DisplayName/>
        <AccountId xsi:nil="true"/>
        <AccountType/>
      </UserInfo>
    </Students>
    <AppVersion xmlns="a5678e29-1574-411f-be6b-d7de768adb54" xsi:nil="true"/>
    <IsNotebookLocked xmlns="a5678e29-1574-411f-be6b-d7de768adb54" xsi:nil="true"/>
    <Is_Collaboration_Space_Locked xmlns="a5678e29-1574-411f-be6b-d7de768adb54" xsi:nil="true"/>
    <Has_Teacher_Only_SectionGroup xmlns="a5678e29-1574-411f-be6b-d7de768adb54" xsi:nil="true"/>
    <NotebookType xmlns="a5678e29-1574-411f-be6b-d7de768adb54" xsi:nil="true"/>
    <CultureName xmlns="a5678e29-1574-411f-be6b-d7de768adb54" xsi:nil="true"/>
    <TeamsChannelId xmlns="a5678e29-1574-411f-be6b-d7de768adb54" xsi:nil="true"/>
    <Owner xmlns="a5678e29-1574-411f-be6b-d7de768adb54">
      <UserInfo>
        <DisplayName/>
        <AccountId xsi:nil="true"/>
        <AccountType/>
      </UserInfo>
    </Owner>
    <Teachers xmlns="a5678e29-1574-411f-be6b-d7de768adb54">
      <UserInfo>
        <DisplayName/>
        <AccountId xsi:nil="true"/>
        <AccountType/>
      </UserInfo>
    </Teachers>
    <Distribution_Groups xmlns="a5678e29-1574-411f-be6b-d7de768adb54" xsi:nil="true"/>
    <LMS_Mappings xmlns="a5678e29-1574-411f-be6b-d7de768adb54" xsi:nil="true"/>
    <Math_Settings xmlns="a5678e29-1574-411f-be6b-d7de768adb54" xsi:nil="true"/>
    <Invited_Teachers xmlns="a5678e29-1574-411f-be6b-d7de768adb54" xsi:nil="true"/>
    <Invited_Students xmlns="a5678e29-1574-411f-be6b-d7de768adb54" xsi:nil="true"/>
    <DefaultSectionNames xmlns="a5678e29-1574-411f-be6b-d7de768adb54" xsi:nil="true"/>
    <Templates xmlns="a5678e29-1574-411f-be6b-d7de768adb54" xsi:nil="true"/>
    <FolderType xmlns="a5678e29-1574-411f-be6b-d7de768adb54" xsi:nil="true"/>
    <Student_Groups xmlns="a5678e29-1574-411f-be6b-d7de768adb54">
      <UserInfo>
        <DisplayName/>
        <AccountId xsi:nil="true"/>
        <AccountType/>
      </UserInfo>
    </Student_Groups>
    <lcf76f155ced4ddcb4097134ff3c332f xmlns="a5678e29-1574-411f-be6b-d7de768adb54">
      <Terms xmlns="http://schemas.microsoft.com/office/infopath/2007/PartnerControls"/>
    </lcf76f155ced4ddcb4097134ff3c332f>
    <TaxCatchAll xmlns="68d819ab-68ec-4b10-8deb-0d6e8670f3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64065-420A-4760-BCEE-8C463CC7E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269619-4F83-4FBB-B3DF-6C5FB8F2C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78e29-1574-411f-be6b-d7de768adb54"/>
    <ds:schemaRef ds:uri="68d819ab-68ec-4b10-8deb-0d6e8670f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F34E6-5567-47BF-A5EC-70BD004128A0}">
  <ds:schemaRefs>
    <ds:schemaRef ds:uri="http://schemas.microsoft.com/office/2006/metadata/properties"/>
    <ds:schemaRef ds:uri="http://schemas.microsoft.com/office/infopath/2007/PartnerControls"/>
    <ds:schemaRef ds:uri="68d819ab-68ec-4b10-8deb-0d6e8670f3b1"/>
    <ds:schemaRef ds:uri="a5678e29-1574-411f-be6b-d7de768adb54"/>
  </ds:schemaRefs>
</ds:datastoreItem>
</file>

<file path=customXml/itemProps4.xml><?xml version="1.0" encoding="utf-8"?>
<ds:datastoreItem xmlns:ds="http://schemas.openxmlformats.org/officeDocument/2006/customXml" ds:itemID="{14B8CCF7-197A-4AB3-8159-C4E136EC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 BZZ.dotx</Template>
  <TotalTime>0</TotalTime>
  <Pages>7</Pages>
  <Words>646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Probst</dc:creator>
  <cp:lastModifiedBy>Jeyaranjan Jenith</cp:lastModifiedBy>
  <cp:revision>87</cp:revision>
  <cp:lastPrinted>2014-08-27T10:36:00Z</cp:lastPrinted>
  <dcterms:created xsi:type="dcterms:W3CDTF">2022-06-08T09:48:00Z</dcterms:created>
  <dcterms:modified xsi:type="dcterms:W3CDTF">2022-06-21T14:57:00Z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0x0101001874FE1F2AC2D14BBEC71CBAD2AEFD97</vt:lpwstr>
  </property>
  <property fmtid="{D5CDD505-2E9C-101B-9397-08002B2CF9AE}" pid="3" name="MediaServiceImageTags">
    <vt:lpwstr/>
  </property>
</Properties>
</file>